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1103"/>
        <w:gridCol w:w="512"/>
        <w:gridCol w:w="380"/>
        <w:gridCol w:w="477"/>
        <w:gridCol w:w="115"/>
        <w:gridCol w:w="412"/>
        <w:gridCol w:w="470"/>
        <w:gridCol w:w="479"/>
        <w:gridCol w:w="83"/>
        <w:gridCol w:w="387"/>
        <w:gridCol w:w="56"/>
        <w:gridCol w:w="130"/>
        <w:gridCol w:w="1574"/>
        <w:gridCol w:w="263"/>
        <w:gridCol w:w="207"/>
        <w:gridCol w:w="1139"/>
        <w:gridCol w:w="470"/>
        <w:gridCol w:w="648"/>
      </w:tblGrid>
      <w:tr w:rsidR="00185066" w:rsidRPr="00B36383" w14:paraId="6BBBE727" w14:textId="77777777" w:rsidTr="00B36383">
        <w:trPr>
          <w:cantSplit/>
        </w:trPr>
        <w:tc>
          <w:tcPr>
            <w:tcW w:w="5000" w:type="pct"/>
            <w:gridSpan w:val="19"/>
            <w:shd w:val="pct12" w:color="auto" w:fill="FFFFFF"/>
          </w:tcPr>
          <w:p w14:paraId="14FDE80D" w14:textId="77777777" w:rsidR="00185066" w:rsidRPr="00B36383" w:rsidRDefault="00185066" w:rsidP="0032726D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B36383">
              <w:rPr>
                <w:rFonts w:ascii="Arial" w:hAnsi="Arial" w:cs="Arial"/>
                <w:b/>
                <w:sz w:val="22"/>
                <w:szCs w:val="22"/>
              </w:rPr>
              <w:t>1. Company Details:</w:t>
            </w:r>
          </w:p>
        </w:tc>
      </w:tr>
      <w:tr w:rsidR="00185066" w:rsidRPr="00B36383" w14:paraId="44F44789" w14:textId="77777777" w:rsidTr="000E37B1">
        <w:tc>
          <w:tcPr>
            <w:tcW w:w="931" w:type="pct"/>
            <w:gridSpan w:val="2"/>
            <w:tcBorders>
              <w:right w:val="single" w:sz="4" w:space="0" w:color="auto"/>
            </w:tcBorders>
          </w:tcPr>
          <w:p w14:paraId="229FB85C" w14:textId="77777777" w:rsidR="00185066" w:rsidRPr="00B36383" w:rsidRDefault="00185066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Company Name:</w:t>
            </w:r>
          </w:p>
        </w:tc>
        <w:tc>
          <w:tcPr>
            <w:tcW w:w="4069" w:type="pct"/>
            <w:gridSpan w:val="17"/>
            <w:tcBorders>
              <w:left w:val="single" w:sz="4" w:space="0" w:color="auto"/>
            </w:tcBorders>
          </w:tcPr>
          <w:p w14:paraId="64705831" w14:textId="77777777" w:rsidR="00185066" w:rsidRPr="00B36383" w:rsidRDefault="00CA6B00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0D4539" w:rsidRPr="00B36383">
              <w:rPr>
                <w:rFonts w:ascii="Arial Narrow" w:hAnsi="Arial Narrow" w:cs="Arial"/>
                <w:sz w:val="22"/>
                <w:szCs w:val="22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bookmarkEnd w:id="0"/>
          </w:p>
        </w:tc>
      </w:tr>
      <w:tr w:rsidR="000D4539" w:rsidRPr="00B36383" w14:paraId="15972CB6" w14:textId="77777777" w:rsidTr="000E37B1">
        <w:tc>
          <w:tcPr>
            <w:tcW w:w="2689" w:type="pct"/>
            <w:gridSpan w:val="12"/>
            <w:vMerge w:val="restart"/>
          </w:tcPr>
          <w:p w14:paraId="6A6936A6" w14:textId="77777777" w:rsidR="000D4539" w:rsidRPr="00B36383" w:rsidRDefault="000D4539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Address: </w: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1"/>
          </w:p>
        </w:tc>
        <w:tc>
          <w:tcPr>
            <w:tcW w:w="2311" w:type="pct"/>
            <w:gridSpan w:val="7"/>
          </w:tcPr>
          <w:p w14:paraId="61625D03" w14:textId="77777777" w:rsidR="000D4539" w:rsidRPr="00B36383" w:rsidRDefault="000D4539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Telephone: </w: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2"/>
          </w:p>
        </w:tc>
      </w:tr>
      <w:tr w:rsidR="000D4539" w:rsidRPr="00B36383" w14:paraId="710BD6E3" w14:textId="77777777" w:rsidTr="000E37B1">
        <w:tc>
          <w:tcPr>
            <w:tcW w:w="2689" w:type="pct"/>
            <w:gridSpan w:val="12"/>
            <w:vMerge/>
          </w:tcPr>
          <w:p w14:paraId="639AF5D1" w14:textId="77777777" w:rsidR="000D4539" w:rsidRPr="00B36383" w:rsidRDefault="000D4539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311" w:type="pct"/>
            <w:gridSpan w:val="7"/>
          </w:tcPr>
          <w:p w14:paraId="4AD53981" w14:textId="77777777" w:rsidR="000D4539" w:rsidRPr="00B36383" w:rsidRDefault="000D4539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Fax:   </w: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3"/>
          </w:p>
        </w:tc>
      </w:tr>
      <w:tr w:rsidR="000D4539" w:rsidRPr="00B36383" w14:paraId="3EB29B64" w14:textId="77777777" w:rsidTr="000E37B1">
        <w:tc>
          <w:tcPr>
            <w:tcW w:w="2689" w:type="pct"/>
            <w:gridSpan w:val="12"/>
            <w:vMerge/>
            <w:tcBorders>
              <w:bottom w:val="single" w:sz="4" w:space="0" w:color="auto"/>
            </w:tcBorders>
          </w:tcPr>
          <w:p w14:paraId="6E3FB82D" w14:textId="77777777" w:rsidR="000D4539" w:rsidRPr="00B36383" w:rsidRDefault="000D4539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311" w:type="pct"/>
            <w:gridSpan w:val="7"/>
            <w:tcBorders>
              <w:bottom w:val="single" w:sz="4" w:space="0" w:color="auto"/>
            </w:tcBorders>
          </w:tcPr>
          <w:p w14:paraId="1D897DFA" w14:textId="77777777" w:rsidR="000D4539" w:rsidRPr="00B36383" w:rsidRDefault="000D4539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e-mail: </w: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CA6B00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4"/>
          </w:p>
        </w:tc>
      </w:tr>
      <w:tr w:rsidR="00185066" w:rsidRPr="00B36383" w14:paraId="6E9351FB" w14:textId="77777777" w:rsidTr="000E37B1">
        <w:tc>
          <w:tcPr>
            <w:tcW w:w="931" w:type="pct"/>
            <w:gridSpan w:val="2"/>
            <w:tcBorders>
              <w:right w:val="nil"/>
            </w:tcBorders>
          </w:tcPr>
          <w:p w14:paraId="65000E50" w14:textId="5C575472" w:rsidR="00185066" w:rsidRPr="00B36383" w:rsidRDefault="00F228F3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Materials or Services Provided</w:t>
            </w:r>
            <w:r w:rsidR="00185066" w:rsidRPr="00B36383">
              <w:rPr>
                <w:rFonts w:ascii="Arial Narrow" w:hAnsi="Arial Narrow" w:cs="Arial"/>
                <w:sz w:val="22"/>
                <w:szCs w:val="22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</w:tc>
        <w:tc>
          <w:tcPr>
            <w:tcW w:w="4069" w:type="pct"/>
            <w:gridSpan w:val="17"/>
            <w:tcBorders>
              <w:left w:val="nil"/>
            </w:tcBorders>
          </w:tcPr>
          <w:p w14:paraId="4E31FBBD" w14:textId="77777777" w:rsidR="00185066" w:rsidRPr="00B36383" w:rsidRDefault="00CA6B00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 w:rsidR="000D4539" w:rsidRPr="00B36383">
              <w:rPr>
                <w:rFonts w:ascii="Arial Narrow" w:hAnsi="Arial Narrow" w:cs="Arial"/>
                <w:sz w:val="22"/>
                <w:szCs w:val="22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bookmarkEnd w:id="5"/>
          </w:p>
        </w:tc>
      </w:tr>
      <w:tr w:rsidR="00005B8B" w:rsidRPr="00B36383" w14:paraId="04EE143B" w14:textId="77777777" w:rsidTr="000E37B1">
        <w:tc>
          <w:tcPr>
            <w:tcW w:w="931" w:type="pct"/>
            <w:gridSpan w:val="2"/>
            <w:tcBorders>
              <w:right w:val="nil"/>
            </w:tcBorders>
          </w:tcPr>
          <w:p w14:paraId="5A336289" w14:textId="77777777" w:rsidR="00B360FB" w:rsidRDefault="00005B8B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Part Number(s) </w:t>
            </w:r>
          </w:p>
          <w:p w14:paraId="24BCFF99" w14:textId="0057FADD" w:rsidR="00005B8B" w:rsidRPr="00B36383" w:rsidDel="00F228F3" w:rsidRDefault="00005B8B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N/A</w:t>
            </w:r>
            <w:r>
              <w:rPr>
                <w:rFonts w:ascii="Arial Narrow" w:hAnsi="Arial Narrow" w:cs="Arial"/>
                <w:sz w:val="22"/>
                <w:szCs w:val="22"/>
              </w:rPr>
              <w:t>:</w:t>
            </w:r>
          </w:p>
        </w:tc>
        <w:tc>
          <w:tcPr>
            <w:tcW w:w="774" w:type="pct"/>
            <w:gridSpan w:val="4"/>
            <w:tcBorders>
              <w:left w:val="nil"/>
            </w:tcBorders>
          </w:tcPr>
          <w:p w14:paraId="01A65C57" w14:textId="77777777" w:rsidR="00005B8B" w:rsidRPr="00B36383" w:rsidRDefault="00005B8B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295" w:type="pct"/>
            <w:gridSpan w:val="13"/>
            <w:tcBorders>
              <w:left w:val="nil"/>
            </w:tcBorders>
          </w:tcPr>
          <w:p w14:paraId="4026F0C0" w14:textId="77777777" w:rsidR="00B360FB" w:rsidRDefault="00005B8B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Supplier Part Number(s) </w:t>
            </w:r>
          </w:p>
          <w:bookmarkStart w:id="6" w:name="_GoBack"/>
          <w:bookmarkEnd w:id="6"/>
          <w:p w14:paraId="66311B38" w14:textId="30EEC8FF" w:rsidR="00005B8B" w:rsidRPr="00B36383" w:rsidRDefault="00005B8B" w:rsidP="0032726D">
            <w:pPr>
              <w:spacing w:before="40" w:after="40"/>
              <w:rPr>
                <w:rFonts w:ascii="Arial Narrow" w:hAnsi="Arial Narrow" w:cs="Arial"/>
                <w:sz w:val="22"/>
                <w:szCs w:val="22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N/A</w:t>
            </w:r>
            <w:r>
              <w:rPr>
                <w:rFonts w:ascii="Arial Narrow" w:hAnsi="Arial Narrow" w:cs="Arial"/>
                <w:sz w:val="22"/>
                <w:szCs w:val="22"/>
              </w:rPr>
              <w:t>:</w:t>
            </w:r>
          </w:p>
        </w:tc>
      </w:tr>
      <w:tr w:rsidR="00185066" w:rsidRPr="00B36383" w14:paraId="351C47B6" w14:textId="77777777" w:rsidTr="00B36383">
        <w:trPr>
          <w:cantSplit/>
        </w:trPr>
        <w:tc>
          <w:tcPr>
            <w:tcW w:w="5000" w:type="pct"/>
            <w:gridSpan w:val="19"/>
            <w:shd w:val="pct12" w:color="auto" w:fill="FFFFFF"/>
          </w:tcPr>
          <w:p w14:paraId="3C8AD50E" w14:textId="77777777" w:rsidR="00185066" w:rsidRPr="00B36383" w:rsidRDefault="00185066" w:rsidP="000830ED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B36383">
              <w:rPr>
                <w:rFonts w:ascii="Arial" w:hAnsi="Arial" w:cs="Arial"/>
                <w:b/>
                <w:sz w:val="22"/>
                <w:szCs w:val="22"/>
              </w:rPr>
              <w:t>2. Organi</w:t>
            </w:r>
            <w:r w:rsidR="000830ED" w:rsidRPr="00B36383">
              <w:rPr>
                <w:rFonts w:ascii="Arial" w:hAnsi="Arial" w:cs="Arial"/>
                <w:b/>
                <w:sz w:val="22"/>
                <w:szCs w:val="22"/>
              </w:rPr>
              <w:t>z</w:t>
            </w:r>
            <w:r w:rsidRPr="00B36383">
              <w:rPr>
                <w:rFonts w:ascii="Arial" w:hAnsi="Arial" w:cs="Arial"/>
                <w:b/>
                <w:sz w:val="22"/>
                <w:szCs w:val="22"/>
              </w:rPr>
              <w:t>ation:</w:t>
            </w:r>
          </w:p>
        </w:tc>
      </w:tr>
      <w:tr w:rsidR="00200EAC" w:rsidRPr="00B36383" w14:paraId="7533F988" w14:textId="77777777" w:rsidTr="00200EAC">
        <w:tc>
          <w:tcPr>
            <w:tcW w:w="1198" w:type="pct"/>
            <w:gridSpan w:val="3"/>
          </w:tcPr>
          <w:p w14:paraId="18F7F1DA" w14:textId="77777777" w:rsidR="00737DDE" w:rsidRPr="00B36383" w:rsidRDefault="00B36383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#</w:t>
            </w:r>
            <w:r w:rsidR="00737DDE" w:rsidRPr="00B36383">
              <w:rPr>
                <w:rFonts w:ascii="Arial Narrow" w:hAnsi="Arial Narrow" w:cs="Arial"/>
                <w:sz w:val="22"/>
                <w:szCs w:val="22"/>
              </w:rPr>
              <w:t xml:space="preserve"> Of Employees:</w:t>
            </w:r>
          </w:p>
        </w:tc>
        <w:tc>
          <w:tcPr>
            <w:tcW w:w="1260" w:type="pct"/>
            <w:gridSpan w:val="7"/>
          </w:tcPr>
          <w:p w14:paraId="7B05FEC6" w14:textId="77777777" w:rsidR="00737DDE" w:rsidRPr="00B36383" w:rsidRDefault="00CA6B0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7"/>
          </w:p>
        </w:tc>
        <w:tc>
          <w:tcPr>
            <w:tcW w:w="1257" w:type="pct"/>
            <w:gridSpan w:val="5"/>
          </w:tcPr>
          <w:p w14:paraId="300BF62E" w14:textId="77777777" w:rsidR="00737DDE" w:rsidRPr="00B36383" w:rsidRDefault="00737DDE" w:rsidP="00B36383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Y</w:t>
            </w:r>
            <w:r w:rsidR="00B36383">
              <w:rPr>
                <w:rFonts w:ascii="Arial Narrow" w:hAnsi="Arial Narrow" w:cs="Arial"/>
                <w:sz w:val="22"/>
                <w:szCs w:val="22"/>
                <w:lang w:val="en-GB"/>
              </w:rPr>
              <w:t>ears in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Business:</w:t>
            </w:r>
          </w:p>
        </w:tc>
        <w:tc>
          <w:tcPr>
            <w:tcW w:w="1285" w:type="pct"/>
            <w:gridSpan w:val="4"/>
          </w:tcPr>
          <w:p w14:paraId="55F00D1D" w14:textId="77777777" w:rsidR="00737DDE" w:rsidRPr="00B36383" w:rsidRDefault="00CA6B0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8"/>
          </w:p>
        </w:tc>
      </w:tr>
      <w:tr w:rsidR="00200EAC" w:rsidRPr="00B36383" w14:paraId="1F8DEAAC" w14:textId="77777777" w:rsidTr="00B360FB">
        <w:tc>
          <w:tcPr>
            <w:tcW w:w="1396" w:type="pct"/>
            <w:gridSpan w:val="4"/>
            <w:tcBorders>
              <w:bottom w:val="nil"/>
              <w:right w:val="nil"/>
            </w:tcBorders>
            <w:shd w:val="pct12" w:color="auto" w:fill="FFFFFF"/>
          </w:tcPr>
          <w:p w14:paraId="65F8DB1A" w14:textId="77777777" w:rsidR="00185066" w:rsidRPr="00B36383" w:rsidRDefault="00185066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t>3. Management:</w:t>
            </w:r>
          </w:p>
        </w:tc>
        <w:tc>
          <w:tcPr>
            <w:tcW w:w="3604" w:type="pct"/>
            <w:gridSpan w:val="15"/>
            <w:tcBorders>
              <w:left w:val="nil"/>
            </w:tcBorders>
            <w:shd w:val="pct12" w:color="auto" w:fill="FFFFFF"/>
          </w:tcPr>
          <w:p w14:paraId="16FA68A9" w14:textId="77777777" w:rsidR="00185066" w:rsidRPr="00B36383" w:rsidRDefault="00185066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5066" w:rsidRPr="00B36383" w14:paraId="05B4A512" w14:textId="77777777" w:rsidTr="00B360FB">
        <w:tc>
          <w:tcPr>
            <w:tcW w:w="1396" w:type="pct"/>
            <w:gridSpan w:val="4"/>
            <w:tcBorders>
              <w:right w:val="single" w:sz="4" w:space="0" w:color="auto"/>
            </w:tcBorders>
          </w:tcPr>
          <w:p w14:paraId="3FCE09A7" w14:textId="77777777" w:rsidR="00185066" w:rsidRPr="00B36383" w:rsidRDefault="00AA61C8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Operations </w:t>
            </w:r>
            <w:r w:rsidR="00185066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Representative:</w:t>
            </w:r>
          </w:p>
        </w:tc>
        <w:tc>
          <w:tcPr>
            <w:tcW w:w="3604" w:type="pct"/>
            <w:gridSpan w:val="15"/>
            <w:tcBorders>
              <w:left w:val="nil"/>
            </w:tcBorders>
          </w:tcPr>
          <w:p w14:paraId="5E5533E4" w14:textId="77777777" w:rsidR="00185066" w:rsidRPr="00B36383" w:rsidRDefault="00CA6B0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9"/>
          </w:p>
        </w:tc>
      </w:tr>
      <w:tr w:rsidR="00185066" w:rsidRPr="00B36383" w14:paraId="7FD0C2AD" w14:textId="77777777" w:rsidTr="00B360FB">
        <w:tc>
          <w:tcPr>
            <w:tcW w:w="1396" w:type="pct"/>
            <w:gridSpan w:val="4"/>
            <w:tcBorders>
              <w:right w:val="single" w:sz="4" w:space="0" w:color="auto"/>
            </w:tcBorders>
          </w:tcPr>
          <w:p w14:paraId="7E2D64F3" w14:textId="77777777" w:rsidR="00185066" w:rsidRPr="00B36383" w:rsidRDefault="00AA61C8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Quality </w:t>
            </w:r>
            <w:r w:rsidR="00185066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Representative:</w:t>
            </w:r>
          </w:p>
        </w:tc>
        <w:tc>
          <w:tcPr>
            <w:tcW w:w="3604" w:type="pct"/>
            <w:gridSpan w:val="15"/>
            <w:tcBorders>
              <w:left w:val="nil"/>
            </w:tcBorders>
          </w:tcPr>
          <w:p w14:paraId="2E86AE12" w14:textId="77777777" w:rsidR="00185066" w:rsidRPr="00B36383" w:rsidRDefault="00CA6B0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0" w:name="Text13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10"/>
          </w:p>
        </w:tc>
      </w:tr>
      <w:tr w:rsidR="00185066" w:rsidRPr="00B36383" w14:paraId="74B76FBE" w14:textId="77777777" w:rsidTr="00B36383">
        <w:trPr>
          <w:cantSplit/>
        </w:trPr>
        <w:tc>
          <w:tcPr>
            <w:tcW w:w="5000" w:type="pct"/>
            <w:gridSpan w:val="19"/>
            <w:shd w:val="pct12" w:color="auto" w:fill="FFFFFF"/>
          </w:tcPr>
          <w:p w14:paraId="06C95466" w14:textId="6700F9E9" w:rsidR="00185066" w:rsidRPr="00B36383" w:rsidRDefault="00185066" w:rsidP="002748F5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4. </w:t>
            </w:r>
            <w:r w:rsidR="002748F5">
              <w:rPr>
                <w:rFonts w:ascii="Arial" w:hAnsi="Arial" w:cs="Arial"/>
                <w:b/>
                <w:sz w:val="22"/>
                <w:szCs w:val="22"/>
                <w:lang w:val="en-GB"/>
              </w:rPr>
              <w:t>Supplier Selection Criteria</w:t>
            </w: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t>:</w:t>
            </w:r>
          </w:p>
        </w:tc>
      </w:tr>
      <w:tr w:rsidR="00200EAC" w:rsidRPr="00B36383" w14:paraId="0733BAA8" w14:textId="77777777" w:rsidTr="00B360FB">
        <w:tc>
          <w:tcPr>
            <w:tcW w:w="1645" w:type="pct"/>
            <w:gridSpan w:val="5"/>
          </w:tcPr>
          <w:p w14:paraId="3C46D00C" w14:textId="2B805DD3" w:rsidR="00200EAC" w:rsidRPr="00B36383" w:rsidRDefault="00200EAC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Is company in conformance with ISO </w:t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13485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?</w:t>
            </w:r>
          </w:p>
        </w:tc>
        <w:tc>
          <w:tcPr>
            <w:tcW w:w="275" w:type="pct"/>
            <w:gridSpan w:val="2"/>
          </w:tcPr>
          <w:p w14:paraId="03A8384D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Yes</w:t>
            </w:r>
          </w:p>
        </w:tc>
        <w:tc>
          <w:tcPr>
            <w:tcW w:w="245" w:type="pct"/>
          </w:tcPr>
          <w:p w14:paraId="67849093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250" w:type="pct"/>
          </w:tcPr>
          <w:p w14:paraId="63AB56DA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No</w:t>
            </w:r>
          </w:p>
        </w:tc>
        <w:tc>
          <w:tcPr>
            <w:tcW w:w="245" w:type="pct"/>
            <w:gridSpan w:val="2"/>
          </w:tcPr>
          <w:p w14:paraId="3F2FE846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918" w:type="pct"/>
            <w:gridSpan w:val="3"/>
          </w:tcPr>
          <w:p w14:paraId="2BEEA1AB" w14:textId="62DCD834" w:rsidR="00200EAC" w:rsidRPr="00B36383" w:rsidRDefault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Part 820</w:t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(FDA QSR)</w:t>
            </w:r>
          </w:p>
        </w:tc>
        <w:tc>
          <w:tcPr>
            <w:tcW w:w="245" w:type="pct"/>
            <w:gridSpan w:val="2"/>
          </w:tcPr>
          <w:p w14:paraId="7CBCE799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594" w:type="pct"/>
          </w:tcPr>
          <w:p w14:paraId="760DC78C" w14:textId="4D5F2D83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Yes</w:t>
            </w:r>
          </w:p>
        </w:tc>
        <w:tc>
          <w:tcPr>
            <w:tcW w:w="245" w:type="pct"/>
          </w:tcPr>
          <w:p w14:paraId="09AD4684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338" w:type="pct"/>
          </w:tcPr>
          <w:p w14:paraId="5776E4C8" w14:textId="61D9D234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No</w:t>
            </w:r>
          </w:p>
        </w:tc>
      </w:tr>
      <w:tr w:rsidR="00200EAC" w:rsidRPr="00B36383" w14:paraId="5FEE6432" w14:textId="77777777" w:rsidTr="00B360FB">
        <w:tc>
          <w:tcPr>
            <w:tcW w:w="356" w:type="pct"/>
          </w:tcPr>
          <w:p w14:paraId="668C6505" w14:textId="77777777" w:rsidR="00185066" w:rsidRPr="00B36383" w:rsidRDefault="00185066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If yes; </w:t>
            </w:r>
          </w:p>
        </w:tc>
        <w:tc>
          <w:tcPr>
            <w:tcW w:w="842" w:type="pct"/>
            <w:gridSpan w:val="2"/>
            <w:tcBorders>
              <w:right w:val="nil"/>
            </w:tcBorders>
          </w:tcPr>
          <w:p w14:paraId="330C4E2E" w14:textId="77777777" w:rsidR="00185066" w:rsidRPr="00B36383" w:rsidRDefault="00185066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Certification Body:</w:t>
            </w:r>
          </w:p>
        </w:tc>
        <w:tc>
          <w:tcPr>
            <w:tcW w:w="447" w:type="pct"/>
            <w:gridSpan w:val="2"/>
            <w:tcBorders>
              <w:left w:val="nil"/>
            </w:tcBorders>
          </w:tcPr>
          <w:p w14:paraId="7A1FFA9F" w14:textId="77777777" w:rsidR="00185066" w:rsidRPr="00B36383" w:rsidRDefault="00CA6B0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1" w:name="Text15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11"/>
          </w:p>
        </w:tc>
        <w:tc>
          <w:tcPr>
            <w:tcW w:w="1112" w:type="pct"/>
            <w:gridSpan w:val="8"/>
            <w:tcBorders>
              <w:right w:val="nil"/>
            </w:tcBorders>
          </w:tcPr>
          <w:p w14:paraId="37DEA3A4" w14:textId="77777777" w:rsidR="00185066" w:rsidRPr="00B36383" w:rsidRDefault="00185066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Registration Number:</w:t>
            </w:r>
          </w:p>
        </w:tc>
        <w:tc>
          <w:tcPr>
            <w:tcW w:w="2243" w:type="pct"/>
            <w:gridSpan w:val="6"/>
            <w:tcBorders>
              <w:left w:val="nil"/>
            </w:tcBorders>
          </w:tcPr>
          <w:p w14:paraId="7338AA69" w14:textId="77777777" w:rsidR="00185066" w:rsidRPr="00B36383" w:rsidRDefault="00CA6B0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12"/>
          </w:p>
        </w:tc>
      </w:tr>
      <w:tr w:rsidR="00185066" w:rsidRPr="00B36383" w14:paraId="66CBD9A7" w14:textId="77777777" w:rsidTr="00B36383">
        <w:tc>
          <w:tcPr>
            <w:tcW w:w="5000" w:type="pct"/>
            <w:gridSpan w:val="19"/>
            <w:tcBorders>
              <w:bottom w:val="single" w:sz="4" w:space="0" w:color="auto"/>
            </w:tcBorders>
          </w:tcPr>
          <w:p w14:paraId="5786BB4A" w14:textId="77777777" w:rsidR="00FF1905" w:rsidRPr="00B36383" w:rsidRDefault="00FF1905" w:rsidP="00FF1905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Include c</w:t>
            </w:r>
            <w:r w:rsidR="00185066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opy of certificate, and Quality Policy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, as possible</w:t>
            </w:r>
            <w:r w:rsidR="00185066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. </w:t>
            </w:r>
          </w:p>
        </w:tc>
      </w:tr>
      <w:tr w:rsidR="00FF1905" w:rsidRPr="00B36383" w14:paraId="33D248FC" w14:textId="77777777" w:rsidTr="00B36383">
        <w:trPr>
          <w:trHeight w:val="156"/>
        </w:trPr>
        <w:tc>
          <w:tcPr>
            <w:tcW w:w="5000" w:type="pct"/>
            <w:gridSpan w:val="19"/>
            <w:shd w:val="pct10" w:color="auto" w:fill="auto"/>
          </w:tcPr>
          <w:p w14:paraId="3569B85B" w14:textId="77777777" w:rsidR="00FF1905" w:rsidRPr="00B36383" w:rsidRDefault="00FF1905" w:rsidP="00FF1905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</w:p>
        </w:tc>
      </w:tr>
      <w:tr w:rsidR="00200EAC" w:rsidRPr="00B36383" w14:paraId="7F7037E2" w14:textId="77777777" w:rsidTr="00B360FB">
        <w:tc>
          <w:tcPr>
            <w:tcW w:w="1645" w:type="pct"/>
            <w:gridSpan w:val="5"/>
          </w:tcPr>
          <w:p w14:paraId="2546C1CB" w14:textId="59267305" w:rsidR="00200EAC" w:rsidRPr="00B36383" w:rsidRDefault="00200EAC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Is company in conformance with ISO </w:t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9001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?</w:t>
            </w:r>
          </w:p>
        </w:tc>
        <w:tc>
          <w:tcPr>
            <w:tcW w:w="275" w:type="pct"/>
            <w:gridSpan w:val="2"/>
          </w:tcPr>
          <w:p w14:paraId="26853ED9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Yes</w:t>
            </w:r>
          </w:p>
        </w:tc>
        <w:tc>
          <w:tcPr>
            <w:tcW w:w="245" w:type="pct"/>
          </w:tcPr>
          <w:p w14:paraId="60C8C3DA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250" w:type="pct"/>
          </w:tcPr>
          <w:p w14:paraId="110E64CE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No</w:t>
            </w:r>
          </w:p>
        </w:tc>
        <w:tc>
          <w:tcPr>
            <w:tcW w:w="245" w:type="pct"/>
            <w:gridSpan w:val="2"/>
          </w:tcPr>
          <w:p w14:paraId="703DE7CF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918" w:type="pct"/>
            <w:gridSpan w:val="3"/>
          </w:tcPr>
          <w:p w14:paraId="11F2DA27" w14:textId="24C6C8FA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ISO 17025</w:t>
            </w:r>
          </w:p>
        </w:tc>
        <w:tc>
          <w:tcPr>
            <w:tcW w:w="245" w:type="pct"/>
            <w:gridSpan w:val="2"/>
          </w:tcPr>
          <w:p w14:paraId="2CA7B7A7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594" w:type="pct"/>
          </w:tcPr>
          <w:p w14:paraId="393D3EF6" w14:textId="7918F669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Yes</w:t>
            </w:r>
          </w:p>
        </w:tc>
        <w:tc>
          <w:tcPr>
            <w:tcW w:w="245" w:type="pct"/>
          </w:tcPr>
          <w:p w14:paraId="7DA52D2B" w14:textId="77777777" w:rsidR="00200EAC" w:rsidRPr="00B36383" w:rsidRDefault="00200EAC" w:rsidP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338" w:type="pct"/>
          </w:tcPr>
          <w:p w14:paraId="44C2C79A" w14:textId="3247B8D2" w:rsidR="00200EAC" w:rsidRPr="00B36383" w:rsidRDefault="00200EA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No</w:t>
            </w:r>
          </w:p>
        </w:tc>
      </w:tr>
      <w:tr w:rsidR="00200EAC" w:rsidRPr="00B36383" w14:paraId="40A190C2" w14:textId="77777777" w:rsidTr="00B360FB">
        <w:tc>
          <w:tcPr>
            <w:tcW w:w="356" w:type="pct"/>
          </w:tcPr>
          <w:p w14:paraId="0F1CCA3F" w14:textId="77777777" w:rsidR="00185066" w:rsidRPr="00B36383" w:rsidRDefault="00185066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If yes; </w:t>
            </w:r>
          </w:p>
        </w:tc>
        <w:tc>
          <w:tcPr>
            <w:tcW w:w="842" w:type="pct"/>
            <w:gridSpan w:val="2"/>
            <w:tcBorders>
              <w:right w:val="nil"/>
            </w:tcBorders>
          </w:tcPr>
          <w:p w14:paraId="5E879127" w14:textId="77777777" w:rsidR="00185066" w:rsidRPr="00B36383" w:rsidRDefault="00185066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Certification Body:</w:t>
            </w:r>
          </w:p>
        </w:tc>
        <w:tc>
          <w:tcPr>
            <w:tcW w:w="447" w:type="pct"/>
            <w:gridSpan w:val="2"/>
            <w:tcBorders>
              <w:left w:val="nil"/>
            </w:tcBorders>
          </w:tcPr>
          <w:p w14:paraId="11D85CD6" w14:textId="77777777" w:rsidR="00185066" w:rsidRPr="00B36383" w:rsidRDefault="00CA6B0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3" w:name="Text17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13"/>
          </w:p>
        </w:tc>
        <w:tc>
          <w:tcPr>
            <w:tcW w:w="1112" w:type="pct"/>
            <w:gridSpan w:val="8"/>
            <w:tcBorders>
              <w:right w:val="nil"/>
            </w:tcBorders>
          </w:tcPr>
          <w:p w14:paraId="346E4526" w14:textId="77777777" w:rsidR="00185066" w:rsidRPr="00B36383" w:rsidRDefault="00185066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Registration Number:</w:t>
            </w:r>
          </w:p>
        </w:tc>
        <w:tc>
          <w:tcPr>
            <w:tcW w:w="2243" w:type="pct"/>
            <w:gridSpan w:val="6"/>
            <w:tcBorders>
              <w:left w:val="nil"/>
            </w:tcBorders>
          </w:tcPr>
          <w:p w14:paraId="055FA09E" w14:textId="77777777" w:rsidR="00185066" w:rsidRPr="00B36383" w:rsidRDefault="00CA6B00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14"/>
          </w:p>
        </w:tc>
      </w:tr>
      <w:tr w:rsidR="00185066" w:rsidRPr="00B36383" w14:paraId="2A37CD92" w14:textId="77777777" w:rsidTr="00B36383">
        <w:tc>
          <w:tcPr>
            <w:tcW w:w="5000" w:type="pct"/>
            <w:gridSpan w:val="19"/>
            <w:tcBorders>
              <w:bottom w:val="single" w:sz="4" w:space="0" w:color="auto"/>
            </w:tcBorders>
          </w:tcPr>
          <w:p w14:paraId="113B47A2" w14:textId="77777777" w:rsidR="00FF1905" w:rsidRPr="00B36383" w:rsidRDefault="00FF1905" w:rsidP="00FF1905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Include</w:t>
            </w:r>
            <w:r w:rsidR="00185066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copy of certificate, and </w:t>
            </w:r>
            <w:r w:rsidR="00F8472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Quality Policy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, as possible</w:t>
            </w:r>
            <w:r w:rsidR="00185066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.</w:t>
            </w:r>
          </w:p>
        </w:tc>
      </w:tr>
      <w:tr w:rsidR="00FF1905" w:rsidRPr="00B36383" w14:paraId="683AFFCC" w14:textId="77777777" w:rsidTr="00B36383">
        <w:tc>
          <w:tcPr>
            <w:tcW w:w="5000" w:type="pct"/>
            <w:gridSpan w:val="19"/>
            <w:shd w:val="pct10" w:color="auto" w:fill="auto"/>
          </w:tcPr>
          <w:p w14:paraId="39D62AF6" w14:textId="77777777" w:rsidR="00FF1905" w:rsidRPr="00B36383" w:rsidRDefault="00FF1905" w:rsidP="00FF1905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</w:p>
        </w:tc>
      </w:tr>
      <w:tr w:rsidR="00200EAC" w:rsidRPr="00B36383" w14:paraId="3A896343" w14:textId="77777777" w:rsidTr="00B360FB">
        <w:tc>
          <w:tcPr>
            <w:tcW w:w="1645" w:type="pct"/>
            <w:gridSpan w:val="5"/>
          </w:tcPr>
          <w:p w14:paraId="3A742C8C" w14:textId="77777777" w:rsidR="003A5C5C" w:rsidRPr="00B36383" w:rsidRDefault="003A5C5C" w:rsidP="00737DDE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Professional Licenses/Accreditations?</w:t>
            </w:r>
          </w:p>
        </w:tc>
        <w:tc>
          <w:tcPr>
            <w:tcW w:w="275" w:type="pct"/>
            <w:gridSpan w:val="2"/>
          </w:tcPr>
          <w:p w14:paraId="15DDBEDE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Yes</w:t>
            </w:r>
          </w:p>
        </w:tc>
        <w:tc>
          <w:tcPr>
            <w:tcW w:w="245" w:type="pct"/>
          </w:tcPr>
          <w:p w14:paraId="76F0137A" w14:textId="77777777" w:rsidR="003A5C5C" w:rsidRPr="00B36383" w:rsidRDefault="00CA6B00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250" w:type="pct"/>
          </w:tcPr>
          <w:p w14:paraId="73281E70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No</w:t>
            </w:r>
          </w:p>
        </w:tc>
        <w:tc>
          <w:tcPr>
            <w:tcW w:w="245" w:type="pct"/>
            <w:gridSpan w:val="2"/>
          </w:tcPr>
          <w:p w14:paraId="652496E9" w14:textId="77777777" w:rsidR="003A5C5C" w:rsidRPr="00B36383" w:rsidRDefault="00CA6B00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918" w:type="pct"/>
            <w:gridSpan w:val="3"/>
          </w:tcPr>
          <w:p w14:paraId="47BE5BF6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</w:p>
        </w:tc>
        <w:tc>
          <w:tcPr>
            <w:tcW w:w="245" w:type="pct"/>
            <w:gridSpan w:val="2"/>
          </w:tcPr>
          <w:p w14:paraId="6CDAB4BF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</w:p>
        </w:tc>
        <w:tc>
          <w:tcPr>
            <w:tcW w:w="839" w:type="pct"/>
            <w:gridSpan w:val="2"/>
          </w:tcPr>
          <w:p w14:paraId="1D54EF10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</w:p>
        </w:tc>
        <w:tc>
          <w:tcPr>
            <w:tcW w:w="338" w:type="pct"/>
          </w:tcPr>
          <w:p w14:paraId="5E63ED09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</w:p>
        </w:tc>
      </w:tr>
      <w:tr w:rsidR="00200EAC" w:rsidRPr="00B36383" w14:paraId="5BAA26B5" w14:textId="77777777" w:rsidTr="00B360FB">
        <w:tc>
          <w:tcPr>
            <w:tcW w:w="356" w:type="pct"/>
          </w:tcPr>
          <w:p w14:paraId="43B1D7E2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If yes; </w:t>
            </w:r>
          </w:p>
        </w:tc>
        <w:tc>
          <w:tcPr>
            <w:tcW w:w="842" w:type="pct"/>
            <w:gridSpan w:val="2"/>
            <w:tcBorders>
              <w:right w:val="nil"/>
            </w:tcBorders>
          </w:tcPr>
          <w:p w14:paraId="18B3CB13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Certification Body:</w:t>
            </w:r>
          </w:p>
        </w:tc>
        <w:tc>
          <w:tcPr>
            <w:tcW w:w="447" w:type="pct"/>
            <w:gridSpan w:val="2"/>
            <w:tcBorders>
              <w:left w:val="nil"/>
            </w:tcBorders>
          </w:tcPr>
          <w:p w14:paraId="448266CD" w14:textId="77777777" w:rsidR="003A5C5C" w:rsidRPr="00B36383" w:rsidRDefault="00CA6B00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15"/>
          </w:p>
        </w:tc>
        <w:tc>
          <w:tcPr>
            <w:tcW w:w="1112" w:type="pct"/>
            <w:gridSpan w:val="8"/>
            <w:tcBorders>
              <w:right w:val="nil"/>
            </w:tcBorders>
          </w:tcPr>
          <w:p w14:paraId="59AEAA93" w14:textId="77777777" w:rsidR="003A5C5C" w:rsidRPr="00B36383" w:rsidRDefault="003A5C5C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License Number:</w:t>
            </w:r>
          </w:p>
        </w:tc>
        <w:tc>
          <w:tcPr>
            <w:tcW w:w="2243" w:type="pct"/>
            <w:gridSpan w:val="6"/>
            <w:tcBorders>
              <w:left w:val="nil"/>
            </w:tcBorders>
          </w:tcPr>
          <w:p w14:paraId="1CD2BD05" w14:textId="77777777" w:rsidR="003A5C5C" w:rsidRPr="00B36383" w:rsidRDefault="00CA6B00" w:rsidP="00737DDE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6" w:name="Text19"/>
            <w:r w:rsidR="000D4539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0D4539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bookmarkEnd w:id="16"/>
          </w:p>
        </w:tc>
      </w:tr>
      <w:tr w:rsidR="003A5C5C" w:rsidRPr="00B36383" w14:paraId="5878A190" w14:textId="77777777" w:rsidTr="00B36383">
        <w:tc>
          <w:tcPr>
            <w:tcW w:w="5000" w:type="pct"/>
            <w:gridSpan w:val="19"/>
          </w:tcPr>
          <w:p w14:paraId="299BC8F1" w14:textId="77777777" w:rsidR="003A5C5C" w:rsidRPr="00B36383" w:rsidRDefault="00FF1905" w:rsidP="003A5C5C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>Include</w:t>
            </w:r>
            <w:r w:rsidR="003A5C5C"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copy of Service Provider/Contractor Curriculum Vitae/Resume.</w:t>
            </w:r>
          </w:p>
        </w:tc>
      </w:tr>
    </w:tbl>
    <w:p w14:paraId="0E49BFF0" w14:textId="77777777" w:rsidR="00200EAC" w:rsidRDefault="00200EAC">
      <w:r>
        <w:br w:type="page"/>
      </w:r>
    </w:p>
    <w:tbl>
      <w:tblPr>
        <w:tblW w:w="4892" w:type="pct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79"/>
        <w:gridCol w:w="539"/>
        <w:gridCol w:w="2901"/>
        <w:gridCol w:w="384"/>
        <w:gridCol w:w="176"/>
        <w:gridCol w:w="591"/>
        <w:gridCol w:w="2518"/>
      </w:tblGrid>
      <w:tr w:rsidR="00877718" w:rsidRPr="00B36383" w14:paraId="5EF19053" w14:textId="77777777" w:rsidTr="00B36383">
        <w:tc>
          <w:tcPr>
            <w:tcW w:w="5000" w:type="pct"/>
            <w:gridSpan w:val="7"/>
            <w:shd w:val="clear" w:color="auto" w:fill="D9D9D9" w:themeFill="background1" w:themeFillShade="D9"/>
          </w:tcPr>
          <w:p w14:paraId="3E5506C5" w14:textId="79ED02E9" w:rsidR="00877718" w:rsidRPr="00B36383" w:rsidRDefault="00EE721D" w:rsidP="00877718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 xml:space="preserve">Supplier </w:t>
            </w:r>
            <w:r w:rsidR="00005B8B">
              <w:rPr>
                <w:rFonts w:ascii="Arial" w:hAnsi="Arial" w:cs="Arial"/>
                <w:b/>
                <w:sz w:val="22"/>
                <w:szCs w:val="22"/>
                <w:lang w:val="en-GB"/>
              </w:rPr>
              <w:t>Selection</w:t>
            </w:r>
            <w:r w:rsidR="00005B8B"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874A64"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t>Justification</w:t>
            </w:r>
          </w:p>
        </w:tc>
      </w:tr>
      <w:tr w:rsidR="00877718" w:rsidRPr="00B36383" w14:paraId="76EE67FE" w14:textId="77777777" w:rsidTr="00B36383">
        <w:trPr>
          <w:trHeight w:val="3198"/>
        </w:trPr>
        <w:tc>
          <w:tcPr>
            <w:tcW w:w="5000" w:type="pct"/>
            <w:gridSpan w:val="7"/>
          </w:tcPr>
          <w:p w14:paraId="743ABB68" w14:textId="77777777" w:rsidR="00877718" w:rsidRPr="00B36383" w:rsidRDefault="00877718" w:rsidP="0087771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36383">
              <w:rPr>
                <w:rFonts w:ascii="Arial" w:hAnsi="Arial" w:cs="Arial"/>
                <w:sz w:val="22"/>
                <w:szCs w:val="22"/>
                <w:lang w:val="en-GB"/>
              </w:rPr>
              <w:t>Comments:</w:t>
            </w:r>
            <w:r w:rsidR="002E620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C347D45" w14:textId="77777777" w:rsidR="00877718" w:rsidRPr="00B36383" w:rsidRDefault="00CA6B00" w:rsidP="0087771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36383">
              <w:rPr>
                <w:rFonts w:ascii="Arial" w:hAnsi="Arial" w:cs="Arial"/>
                <w:sz w:val="22"/>
                <w:szCs w:val="22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7" w:name="Text2"/>
            <w:r w:rsidR="0032726D" w:rsidRPr="00B36383">
              <w:rPr>
                <w:rFonts w:ascii="Arial" w:hAnsi="Arial" w:cs="Arial"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" w:hAnsi="Arial" w:cs="Arial"/>
                <w:sz w:val="22"/>
                <w:szCs w:val="22"/>
                <w:lang w:val="en-GB"/>
              </w:rPr>
            </w:r>
            <w:r w:rsidRPr="00B36383">
              <w:rPr>
                <w:rFonts w:ascii="Arial" w:hAnsi="Arial" w:cs="Arial"/>
                <w:sz w:val="22"/>
                <w:szCs w:val="22"/>
                <w:lang w:val="en-GB"/>
              </w:rPr>
              <w:fldChar w:fldCharType="separate"/>
            </w:r>
            <w:r w:rsidR="0032726D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32726D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32726D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32726D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="0032726D" w:rsidRPr="00B3638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sz w:val="22"/>
                <w:szCs w:val="22"/>
                <w:lang w:val="en-GB"/>
              </w:rPr>
              <w:fldChar w:fldCharType="end"/>
            </w:r>
            <w:bookmarkEnd w:id="17"/>
          </w:p>
          <w:p w14:paraId="54B6768A" w14:textId="77777777" w:rsidR="00877718" w:rsidRPr="00B36383" w:rsidRDefault="00877718" w:rsidP="0032726D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85066" w:rsidRPr="00B36383" w14:paraId="0AC14AED" w14:textId="77777777" w:rsidTr="00B363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000" w:type="pct"/>
            <w:gridSpan w:val="7"/>
            <w:shd w:val="clear" w:color="auto" w:fill="E0E0E0"/>
          </w:tcPr>
          <w:p w14:paraId="2BCA4B8E" w14:textId="77C40A0E" w:rsidR="00185066" w:rsidRPr="00B36383" w:rsidRDefault="00005B8B" w:rsidP="001D0DD7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32"/>
                <w:lang w:val="en-GB"/>
              </w:rPr>
              <w:t>Supplier Evaluation and Approval</w:t>
            </w:r>
          </w:p>
        </w:tc>
      </w:tr>
      <w:tr w:rsidR="00F944D6" w:rsidRPr="00B36383" w14:paraId="7D3C04D5" w14:textId="77777777" w:rsidTr="00B363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000" w:type="pct"/>
            <w:gridSpan w:val="7"/>
            <w:shd w:val="clear" w:color="auto" w:fill="E0E0E0"/>
          </w:tcPr>
          <w:p w14:paraId="34640C63" w14:textId="77777777" w:rsidR="00F944D6" w:rsidRPr="00200EAC" w:rsidRDefault="00F944D6" w:rsidP="000E37B1">
            <w:pPr>
              <w:pStyle w:val="Header"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b/>
                <w:sz w:val="32"/>
                <w:lang w:val="en-GB"/>
              </w:rPr>
            </w:pPr>
            <w:r w:rsidRPr="000E37B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Supplier Level: </w:t>
            </w:r>
            <w:r w:rsidRPr="000E37B1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0EA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0E37B1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 w:rsidRPr="00200EAC">
              <w:rPr>
                <w:rFonts w:ascii="Arial" w:hAnsi="Arial" w:cs="Arial"/>
                <w:b/>
                <w:sz w:val="22"/>
                <w:lang w:val="en-GB"/>
              </w:rPr>
              <w:t xml:space="preserve">1     </w:t>
            </w:r>
            <w:r w:rsidRPr="000E37B1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0EA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0E37B1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 w:rsidRPr="00200EAC">
              <w:rPr>
                <w:rFonts w:ascii="Arial" w:hAnsi="Arial" w:cs="Arial"/>
                <w:b/>
                <w:sz w:val="22"/>
                <w:lang w:val="en-GB"/>
              </w:rPr>
              <w:t xml:space="preserve">2     </w:t>
            </w:r>
            <w:r w:rsidRPr="000E37B1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0EA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0E37B1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 w:rsidRPr="00200EAC">
              <w:rPr>
                <w:rFonts w:ascii="Arial" w:hAnsi="Arial" w:cs="Arial"/>
                <w:b/>
                <w:sz w:val="22"/>
                <w:lang w:val="en-GB"/>
              </w:rPr>
              <w:t xml:space="preserve">3    </w:t>
            </w:r>
            <w:r w:rsidRPr="000E37B1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0EA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0E37B1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 w:rsidRPr="00200EAC">
              <w:rPr>
                <w:rFonts w:ascii="Arial" w:hAnsi="Arial" w:cs="Arial"/>
                <w:b/>
                <w:sz w:val="22"/>
                <w:lang w:val="en-GB"/>
              </w:rPr>
              <w:t>4</w:t>
            </w:r>
          </w:p>
        </w:tc>
      </w:tr>
      <w:tr w:rsidR="00200EAC" w:rsidRPr="00B36383" w14:paraId="01B5335C" w14:textId="77777777" w:rsidTr="000E3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1574" w:type="pct"/>
            <w:gridSpan w:val="2"/>
            <w:vAlign w:val="center"/>
          </w:tcPr>
          <w:p w14:paraId="02925B8A" w14:textId="77777777" w:rsidR="00200EAC" w:rsidRPr="009C655C" w:rsidRDefault="00200EAC" w:rsidP="004D3904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lang w:val="en-GB"/>
              </w:rPr>
              <w:t>Evaluation Criteria used for Approval:</w:t>
            </w:r>
          </w:p>
        </w:tc>
        <w:tc>
          <w:tcPr>
            <w:tcW w:w="1713" w:type="pct"/>
            <w:gridSpan w:val="2"/>
            <w:tcBorders>
              <w:right w:val="nil"/>
            </w:tcBorders>
            <w:vAlign w:val="center"/>
          </w:tcPr>
          <w:p w14:paraId="43CE6FDC" w14:textId="642DFEF1" w:rsidR="00200EAC" w:rsidRDefault="00200EAC" w:rsidP="004D3904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>
              <w:rPr>
                <w:rFonts w:ascii="Arial" w:hAnsi="Arial" w:cs="Arial"/>
                <w:b/>
                <w:sz w:val="22"/>
                <w:lang w:val="en-GB"/>
              </w:rPr>
              <w:t xml:space="preserve">Onsite Audit      </w:t>
            </w:r>
          </w:p>
          <w:p w14:paraId="61A623A3" w14:textId="77777777" w:rsidR="00200EAC" w:rsidRDefault="00200EAC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>
              <w:rPr>
                <w:rFonts w:ascii="Arial" w:hAnsi="Arial" w:cs="Arial"/>
                <w:b/>
                <w:sz w:val="22"/>
                <w:lang w:val="en-GB"/>
              </w:rPr>
              <w:t xml:space="preserve">Survey      </w:t>
            </w:r>
          </w:p>
          <w:p w14:paraId="3DB21774" w14:textId="77777777" w:rsidR="00200EAC" w:rsidRDefault="00200EAC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>
              <w:rPr>
                <w:rFonts w:ascii="Arial" w:hAnsi="Arial" w:cs="Arial"/>
                <w:b/>
                <w:sz w:val="22"/>
                <w:lang w:val="en-GB"/>
              </w:rPr>
              <w:t xml:space="preserve">Other:        </w:t>
            </w:r>
          </w:p>
          <w:p w14:paraId="743AA4EA" w14:textId="63F1E04B" w:rsidR="00200EAC" w:rsidRDefault="00200EAC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</w:p>
        </w:tc>
        <w:tc>
          <w:tcPr>
            <w:tcW w:w="1713" w:type="pct"/>
            <w:gridSpan w:val="3"/>
            <w:tcBorders>
              <w:left w:val="nil"/>
            </w:tcBorders>
            <w:vAlign w:val="center"/>
          </w:tcPr>
          <w:p w14:paraId="04BA569E" w14:textId="2237866D" w:rsidR="00200EAC" w:rsidRDefault="00200EAC" w:rsidP="004D3904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>
              <w:rPr>
                <w:rFonts w:ascii="Arial" w:hAnsi="Arial" w:cs="Arial"/>
                <w:b/>
                <w:sz w:val="22"/>
                <w:lang w:val="en-GB"/>
              </w:rPr>
              <w:t>ISO 13485 Cert</w:t>
            </w:r>
          </w:p>
          <w:p w14:paraId="7B998C37" w14:textId="77777777" w:rsidR="00200EAC" w:rsidRDefault="00200EAC" w:rsidP="004D3904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r>
              <w:rPr>
                <w:rFonts w:ascii="Arial" w:hAnsi="Arial" w:cs="Arial"/>
                <w:b/>
                <w:sz w:val="22"/>
                <w:lang w:val="en-GB"/>
              </w:rPr>
              <w:t>FDA registration</w:t>
            </w:r>
          </w:p>
          <w:p w14:paraId="4CA50940" w14:textId="77777777" w:rsidR="00200EAC" w:rsidRDefault="00200EAC" w:rsidP="004D3904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</w:p>
          <w:p w14:paraId="7260AC0C" w14:textId="1C01C859" w:rsidR="00200EAC" w:rsidRPr="009C655C" w:rsidRDefault="00200EAC" w:rsidP="004D3904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</w:p>
        </w:tc>
      </w:tr>
      <w:tr w:rsidR="00200EAC" w:rsidRPr="00B36383" w14:paraId="2ABEE83B" w14:textId="77777777" w:rsidTr="000E3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1574" w:type="pct"/>
            <w:gridSpan w:val="2"/>
            <w:vAlign w:val="center"/>
          </w:tcPr>
          <w:p w14:paraId="1F801296" w14:textId="6057E8D9" w:rsidR="00200EAC" w:rsidRDefault="00E26CE0" w:rsidP="00E26CE0">
            <w:pPr>
              <w:pStyle w:val="Header"/>
              <w:rPr>
                <w:rFonts w:ascii="Arial Narrow" w:hAnsi="Arial Narrow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lang w:val="en-GB"/>
              </w:rPr>
              <w:t>Does</w:t>
            </w:r>
            <w:r w:rsidR="00B360FB">
              <w:rPr>
                <w:rFonts w:ascii="Arial" w:hAnsi="Arial" w:cs="Arial"/>
                <w:b/>
                <w:sz w:val="22"/>
                <w:lang w:val="en-GB"/>
              </w:rPr>
              <w:t xml:space="preserve"> Supplier perform processes </w:t>
            </w:r>
            <w:r>
              <w:rPr>
                <w:rFonts w:ascii="Arial" w:hAnsi="Arial" w:cs="Arial"/>
                <w:b/>
                <w:sz w:val="22"/>
                <w:lang w:val="en-GB"/>
              </w:rPr>
              <w:t xml:space="preserve">requiring validation to ensure quality requirements have been met? </w:t>
            </w:r>
            <w:r w:rsidR="00200EAC">
              <w:rPr>
                <w:rFonts w:ascii="Arial" w:hAnsi="Arial" w:cs="Arial"/>
                <w:b/>
                <w:sz w:val="22"/>
                <w:lang w:val="en-GB"/>
              </w:rPr>
              <w:t xml:space="preserve">     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No </w:t>
            </w:r>
            <w:r w:rsidR="00200EAC"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   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Yes </w:t>
            </w:r>
          </w:p>
          <w:p w14:paraId="0F55C6E2" w14:textId="77777777" w:rsidR="00E26CE0" w:rsidRDefault="00E26CE0" w:rsidP="00E26CE0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>(if yes, review and list appropriate validations)</w:t>
            </w:r>
          </w:p>
        </w:tc>
        <w:tc>
          <w:tcPr>
            <w:tcW w:w="1513" w:type="pct"/>
          </w:tcPr>
          <w:p w14:paraId="68BB9408" w14:textId="77777777" w:rsidR="00E26CE0" w:rsidRPr="009C655C" w:rsidRDefault="00E26CE0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lang w:val="en-GB"/>
              </w:rPr>
              <w:t>Validations Reviewed:</w:t>
            </w:r>
          </w:p>
        </w:tc>
        <w:tc>
          <w:tcPr>
            <w:tcW w:w="1913" w:type="pct"/>
            <w:gridSpan w:val="4"/>
          </w:tcPr>
          <w:p w14:paraId="7F2ADF21" w14:textId="77777777" w:rsidR="00E26CE0" w:rsidRPr="009C655C" w:rsidRDefault="00E26CE0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lang w:val="en-GB"/>
              </w:rPr>
              <w:t xml:space="preserve">Are the Validations Acceptable? Yes </w:t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</w:r>
            <w:r w:rsidR="00B247F2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separate"/>
            </w:r>
            <w:r w:rsidRPr="00B36383">
              <w:rPr>
                <w:rFonts w:ascii="Arial Narrow" w:hAnsi="Arial Narrow" w:cs="Arial"/>
                <w:sz w:val="22"/>
                <w:szCs w:val="22"/>
                <w:lang w:val="en-GB"/>
              </w:rPr>
              <w:fldChar w:fldCharType="end"/>
            </w:r>
            <w:r>
              <w:rPr>
                <w:rFonts w:ascii="Arial Narrow" w:hAnsi="Arial Narrow" w:cs="Arial"/>
                <w:sz w:val="22"/>
                <w:szCs w:val="22"/>
                <w:lang w:val="en-GB"/>
              </w:rPr>
              <w:t xml:space="preserve"> </w:t>
            </w:r>
            <w:r w:rsidRPr="000E37B1">
              <w:rPr>
                <w:rFonts w:ascii="Arial" w:hAnsi="Arial" w:cs="Arial"/>
                <w:b/>
                <w:sz w:val="22"/>
                <w:szCs w:val="22"/>
                <w:lang w:val="en-GB"/>
              </w:rPr>
              <w:t>No</w:t>
            </w:r>
            <w:r w:rsidRPr="000E37B1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7B1">
              <w:rPr>
                <w:rFonts w:ascii="Arial" w:hAnsi="Arial" w:cs="Arial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szCs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separate"/>
            </w:r>
            <w:r w:rsidRPr="000E37B1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200EAC" w:rsidRPr="00B36383" w14:paraId="0497BCC8" w14:textId="77777777" w:rsidTr="000E3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1574" w:type="pct"/>
            <w:gridSpan w:val="2"/>
            <w:vAlign w:val="center"/>
          </w:tcPr>
          <w:p w14:paraId="78DFE0FE" w14:textId="77777777" w:rsidR="00200EAC" w:rsidRDefault="00B36383" w:rsidP="00B36383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t>Approved:</w:t>
            </w:r>
            <w:r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CA6B00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"/>
            <w:r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="00CA6B00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bookmarkEnd w:id="18"/>
            <w:r w:rsidR="002748F5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</w:p>
          <w:p w14:paraId="3FC76E01" w14:textId="77777777" w:rsidR="00B36383" w:rsidRPr="000E37B1" w:rsidRDefault="002748F5" w:rsidP="00B36383">
            <w:pPr>
              <w:pStyle w:val="Header"/>
              <w:rPr>
                <w:rFonts w:ascii="Arial" w:hAnsi="Arial" w:cs="Arial"/>
                <w:i/>
                <w:sz w:val="22"/>
                <w:lang w:val="en-GB"/>
              </w:rPr>
            </w:pPr>
            <w:r w:rsidRPr="000E37B1">
              <w:rPr>
                <w:rFonts w:ascii="Arial" w:hAnsi="Arial" w:cs="Arial"/>
                <w:i/>
                <w:sz w:val="22"/>
                <w:lang w:val="en-GB"/>
              </w:rPr>
              <w:t>(Approved Suppliers to be added to ASL)</w:t>
            </w:r>
          </w:p>
        </w:tc>
        <w:tc>
          <w:tcPr>
            <w:tcW w:w="1805" w:type="pct"/>
            <w:gridSpan w:val="3"/>
            <w:vAlign w:val="center"/>
          </w:tcPr>
          <w:p w14:paraId="60D3EE68" w14:textId="77777777" w:rsidR="00200EAC" w:rsidRDefault="00B36383" w:rsidP="00B36383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t>Conditional Approval:</w:t>
            </w:r>
            <w:r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CA6B00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"/>
            <w:r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="00CA6B00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bookmarkEnd w:id="19"/>
            <w:r w:rsidR="002748F5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</w:p>
          <w:p w14:paraId="3D6E0803" w14:textId="77777777" w:rsidR="00B36383" w:rsidRPr="000E37B1" w:rsidRDefault="002748F5" w:rsidP="00B36383">
            <w:pPr>
              <w:pStyle w:val="Header"/>
              <w:rPr>
                <w:rFonts w:ascii="Arial" w:hAnsi="Arial" w:cs="Arial"/>
                <w:i/>
                <w:sz w:val="22"/>
                <w:lang w:val="en-GB"/>
              </w:rPr>
            </w:pPr>
            <w:r w:rsidRPr="000E37B1">
              <w:rPr>
                <w:rFonts w:ascii="Arial" w:hAnsi="Arial" w:cs="Arial"/>
                <w:i/>
                <w:sz w:val="22"/>
                <w:lang w:val="en-GB"/>
              </w:rPr>
              <w:t>(list requirements for full approval in comments section)</w:t>
            </w:r>
          </w:p>
        </w:tc>
        <w:tc>
          <w:tcPr>
            <w:tcW w:w="1621" w:type="pct"/>
            <w:gridSpan w:val="2"/>
            <w:vAlign w:val="center"/>
          </w:tcPr>
          <w:p w14:paraId="41363B13" w14:textId="77777777" w:rsidR="00200EAC" w:rsidRDefault="00B36383" w:rsidP="002A50B2">
            <w:pPr>
              <w:pStyle w:val="Header"/>
              <w:rPr>
                <w:rFonts w:ascii="Arial" w:hAnsi="Arial" w:cs="Arial"/>
                <w:b/>
                <w:sz w:val="22"/>
                <w:lang w:val="en-GB"/>
              </w:rPr>
            </w:pPr>
            <w:r w:rsidRPr="009C655C">
              <w:rPr>
                <w:rFonts w:ascii="Arial" w:hAnsi="Arial" w:cs="Arial"/>
                <w:b/>
                <w:sz w:val="22"/>
                <w:lang w:val="en-GB"/>
              </w:rPr>
              <w:t>Debarred:</w:t>
            </w:r>
            <w:r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  <w:r w:rsidR="00CA6B00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3"/>
            <w:r w:rsidRPr="009C655C">
              <w:rPr>
                <w:rFonts w:ascii="Arial" w:hAnsi="Arial" w:cs="Arial"/>
                <w:b/>
                <w:sz w:val="22"/>
                <w:lang w:val="en-GB"/>
              </w:rPr>
              <w:instrText xml:space="preserve"> FORMCHECKBOX </w:instrText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</w:r>
            <w:r w:rsidR="00B247F2">
              <w:rPr>
                <w:rFonts w:ascii="Arial" w:hAnsi="Arial" w:cs="Arial"/>
                <w:b/>
                <w:sz w:val="22"/>
                <w:lang w:val="en-GB"/>
              </w:rPr>
              <w:fldChar w:fldCharType="separate"/>
            </w:r>
            <w:r w:rsidR="00CA6B00" w:rsidRPr="009C655C">
              <w:rPr>
                <w:rFonts w:ascii="Arial" w:hAnsi="Arial" w:cs="Arial"/>
                <w:b/>
                <w:sz w:val="22"/>
                <w:lang w:val="en-GB"/>
              </w:rPr>
              <w:fldChar w:fldCharType="end"/>
            </w:r>
            <w:bookmarkEnd w:id="20"/>
            <w:r w:rsidR="002A50B2">
              <w:rPr>
                <w:rFonts w:ascii="Arial" w:hAnsi="Arial" w:cs="Arial"/>
                <w:b/>
                <w:sz w:val="22"/>
                <w:lang w:val="en-GB"/>
              </w:rPr>
              <w:t xml:space="preserve"> </w:t>
            </w:r>
          </w:p>
          <w:p w14:paraId="58851587" w14:textId="77777777" w:rsidR="00B36383" w:rsidRPr="000E37B1" w:rsidRDefault="002A50B2" w:rsidP="002A50B2">
            <w:pPr>
              <w:pStyle w:val="Header"/>
              <w:rPr>
                <w:rFonts w:ascii="Arial" w:hAnsi="Arial" w:cs="Arial"/>
                <w:i/>
                <w:sz w:val="22"/>
                <w:lang w:val="en-GB"/>
              </w:rPr>
            </w:pPr>
            <w:r w:rsidRPr="000E37B1">
              <w:rPr>
                <w:rFonts w:ascii="Arial" w:hAnsi="Arial" w:cs="Arial"/>
                <w:i/>
                <w:sz w:val="22"/>
                <w:lang w:val="en-GB"/>
              </w:rPr>
              <w:t>(Supplier to not be added to ASL or removed from ASL</w:t>
            </w:r>
            <w:r w:rsidR="002748F5" w:rsidRPr="000E37B1">
              <w:rPr>
                <w:rFonts w:ascii="Arial" w:hAnsi="Arial" w:cs="Arial"/>
                <w:i/>
                <w:sz w:val="22"/>
                <w:lang w:val="en-GB"/>
              </w:rPr>
              <w:t>)</w:t>
            </w:r>
          </w:p>
        </w:tc>
      </w:tr>
      <w:tr w:rsidR="001D0DD7" w:rsidRPr="00B36383" w14:paraId="296B2028" w14:textId="77777777" w:rsidTr="00B36383">
        <w:trPr>
          <w:trHeight w:val="3180"/>
        </w:trPr>
        <w:tc>
          <w:tcPr>
            <w:tcW w:w="5000" w:type="pct"/>
            <w:gridSpan w:val="7"/>
          </w:tcPr>
          <w:p w14:paraId="4C31E4E0" w14:textId="77777777" w:rsidR="001D0DD7" w:rsidRPr="00B36383" w:rsidRDefault="001D0DD7" w:rsidP="00737DDE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t>Comments:</w:t>
            </w:r>
          </w:p>
          <w:p w14:paraId="31264343" w14:textId="77777777" w:rsidR="001D0DD7" w:rsidRPr="00B36383" w:rsidRDefault="00CA6B00" w:rsidP="00737DDE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32726D"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</w: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separate"/>
            </w:r>
            <w:r w:rsidR="0032726D" w:rsidRPr="00B36383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="0032726D" w:rsidRPr="00B36383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="0032726D" w:rsidRPr="00B36383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="0032726D" w:rsidRPr="00B36383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="0032726D" w:rsidRPr="00B36383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end"/>
            </w:r>
            <w:bookmarkEnd w:id="21"/>
          </w:p>
          <w:p w14:paraId="23EF2BAC" w14:textId="77777777" w:rsidR="001D0DD7" w:rsidRPr="00B36383" w:rsidRDefault="001D0DD7" w:rsidP="0032726D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F228F3" w:rsidRPr="00B36383" w14:paraId="2DDF6CF5" w14:textId="77777777" w:rsidTr="000E37B1">
        <w:tblPrEx>
          <w:tblLook w:val="0000" w:firstRow="0" w:lastRow="0" w:firstColumn="0" w:lastColumn="0" w:noHBand="0" w:noVBand="0"/>
        </w:tblPrEx>
        <w:trPr>
          <w:trHeight w:val="536"/>
        </w:trPr>
        <w:tc>
          <w:tcPr>
            <w:tcW w:w="1293" w:type="pct"/>
            <w:vAlign w:val="center"/>
          </w:tcPr>
          <w:p w14:paraId="0DBD5AA1" w14:textId="44647673" w:rsidR="002748F5" w:rsidRPr="00B36383" w:rsidRDefault="002748F5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Quality Approv</w:t>
            </w:r>
            <w:r w:rsidR="00200EAC">
              <w:rPr>
                <w:rFonts w:ascii="Arial" w:hAnsi="Arial" w:cs="Arial"/>
                <w:b/>
                <w:sz w:val="22"/>
                <w:szCs w:val="22"/>
                <w:lang w:val="en-GB"/>
              </w:rPr>
              <w:t>al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:</w:t>
            </w:r>
            <w:r w:rsidRPr="00B3638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394" w:type="pct"/>
            <w:gridSpan w:val="5"/>
            <w:vAlign w:val="center"/>
          </w:tcPr>
          <w:p w14:paraId="344A7987" w14:textId="77777777" w:rsidR="002748F5" w:rsidRPr="00B36383" w:rsidRDefault="002748F5" w:rsidP="001D0DD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313" w:type="pct"/>
            <w:vAlign w:val="center"/>
          </w:tcPr>
          <w:p w14:paraId="2824FBDF" w14:textId="77777777" w:rsidR="002748F5" w:rsidRPr="00B36383" w:rsidRDefault="002748F5" w:rsidP="001D0DD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Date:</w:t>
            </w:r>
          </w:p>
        </w:tc>
      </w:tr>
      <w:tr w:rsidR="002748F5" w:rsidRPr="00B36383" w14:paraId="71D41398" w14:textId="77777777" w:rsidTr="000E37B1">
        <w:tblPrEx>
          <w:tblLook w:val="0000" w:firstRow="0" w:lastRow="0" w:firstColumn="0" w:lastColumn="0" w:noHBand="0" w:noVBand="0"/>
        </w:tblPrEx>
        <w:trPr>
          <w:trHeight w:val="536"/>
        </w:trPr>
        <w:tc>
          <w:tcPr>
            <w:tcW w:w="1293" w:type="pct"/>
            <w:vAlign w:val="center"/>
          </w:tcPr>
          <w:p w14:paraId="6F63CFC3" w14:textId="77777777" w:rsidR="002748F5" w:rsidRDefault="002748F5" w:rsidP="002748F5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Operations Approval:</w:t>
            </w:r>
          </w:p>
        </w:tc>
        <w:tc>
          <w:tcPr>
            <w:tcW w:w="2394" w:type="pct"/>
            <w:gridSpan w:val="5"/>
            <w:vAlign w:val="center"/>
          </w:tcPr>
          <w:p w14:paraId="63266718" w14:textId="77777777" w:rsidR="002748F5" w:rsidRPr="00B36383" w:rsidRDefault="002748F5" w:rsidP="001D0DD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313" w:type="pct"/>
            <w:vAlign w:val="center"/>
          </w:tcPr>
          <w:p w14:paraId="534DFC47" w14:textId="77777777" w:rsidR="002748F5" w:rsidRDefault="002748F5" w:rsidP="001D0DD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Date:</w:t>
            </w:r>
          </w:p>
        </w:tc>
      </w:tr>
    </w:tbl>
    <w:p w14:paraId="7000AC52" w14:textId="77777777" w:rsidR="00877718" w:rsidRPr="00877718" w:rsidRDefault="00877718" w:rsidP="003A5C5C">
      <w:pPr>
        <w:rPr>
          <w:rFonts w:asciiTheme="majorHAnsi" w:hAnsiTheme="majorHAnsi"/>
          <w:lang w:val="en-GB"/>
        </w:rPr>
      </w:pPr>
    </w:p>
    <w:sectPr w:rsidR="00877718" w:rsidRPr="00877718" w:rsidSect="00B360FB">
      <w:headerReference w:type="even" r:id="rId11"/>
      <w:headerReference w:type="default" r:id="rId12"/>
      <w:footerReference w:type="default" r:id="rId13"/>
      <w:pgSz w:w="11909" w:h="16834" w:code="9"/>
      <w:pgMar w:top="509" w:right="1109" w:bottom="788" w:left="99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E049B" w14:textId="77777777" w:rsidR="00B247F2" w:rsidRDefault="00B247F2" w:rsidP="00185066">
      <w:r>
        <w:separator/>
      </w:r>
    </w:p>
  </w:endnote>
  <w:endnote w:type="continuationSeparator" w:id="0">
    <w:p w14:paraId="2A765442" w14:textId="77777777" w:rsidR="00B247F2" w:rsidRDefault="00B247F2" w:rsidP="0018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56616" w14:textId="32BBB67A" w:rsidR="00B36383" w:rsidRPr="005D1142" w:rsidRDefault="00B360FB" w:rsidP="00B36383">
    <w:pPr>
      <w:pStyle w:val="Footer"/>
      <w:pBdr>
        <w:top w:val="thickThinSmallGap" w:sz="24" w:space="1" w:color="auto"/>
      </w:pBdr>
      <w:spacing w:before="120" w:after="120"/>
      <w:jc w:val="center"/>
      <w:rPr>
        <w:sz w:val="16"/>
        <w:szCs w:val="16"/>
      </w:rPr>
    </w:pPr>
    <w:r>
      <w:rPr>
        <w:sz w:val="16"/>
        <w:szCs w:val="16"/>
      </w:rPr>
      <w:t xml:space="preserve"> </w:t>
    </w:r>
  </w:p>
  <w:p w14:paraId="498A23A5" w14:textId="4B45C00F" w:rsidR="00B36383" w:rsidRPr="00314BFA" w:rsidRDefault="00B36383" w:rsidP="00B36383">
    <w:pPr>
      <w:pStyle w:val="Footer"/>
      <w:tabs>
        <w:tab w:val="left" w:pos="-180"/>
        <w:tab w:val="left" w:pos="90"/>
        <w:tab w:val="left" w:pos="360"/>
        <w:tab w:val="left" w:pos="6570"/>
        <w:tab w:val="left" w:pos="7020"/>
        <w:tab w:val="left" w:pos="7560"/>
        <w:tab w:val="left" w:pos="8010"/>
        <w:tab w:val="left" w:pos="8640"/>
        <w:tab w:val="left" w:pos="9000"/>
      </w:tabs>
      <w:ind w:right="-90"/>
    </w:pPr>
    <w:r w:rsidRPr="00314BFA">
      <w:rPr>
        <w:rStyle w:val="PageNumber"/>
        <w:rFonts w:ascii="Arial" w:hAnsi="Arial" w:cs="Arial"/>
        <w:snapToGrid w:val="0"/>
      </w:rPr>
      <w:t xml:space="preserve">Page </w:t>
    </w:r>
    <w:r w:rsidR="00CA6B00" w:rsidRPr="00314BFA">
      <w:rPr>
        <w:rStyle w:val="PageNumber"/>
        <w:rFonts w:ascii="Arial" w:hAnsi="Arial" w:cs="Arial"/>
        <w:snapToGrid w:val="0"/>
      </w:rPr>
      <w:fldChar w:fldCharType="begin"/>
    </w:r>
    <w:r w:rsidRPr="00314BFA">
      <w:rPr>
        <w:rStyle w:val="PageNumber"/>
        <w:rFonts w:ascii="Arial" w:hAnsi="Arial" w:cs="Arial"/>
        <w:snapToGrid w:val="0"/>
      </w:rPr>
      <w:instrText xml:space="preserve"> PAGE </w:instrText>
    </w:r>
    <w:r w:rsidR="00CA6B00" w:rsidRPr="00314BFA">
      <w:rPr>
        <w:rStyle w:val="PageNumber"/>
        <w:rFonts w:ascii="Arial" w:hAnsi="Arial" w:cs="Arial"/>
        <w:snapToGrid w:val="0"/>
      </w:rPr>
      <w:fldChar w:fldCharType="separate"/>
    </w:r>
    <w:r w:rsidR="00B360FB">
      <w:rPr>
        <w:rStyle w:val="PageNumber"/>
        <w:rFonts w:ascii="Arial" w:hAnsi="Arial" w:cs="Arial"/>
        <w:noProof/>
        <w:snapToGrid w:val="0"/>
      </w:rPr>
      <w:t>2</w:t>
    </w:r>
    <w:r w:rsidR="00CA6B00" w:rsidRPr="00314BFA">
      <w:rPr>
        <w:rStyle w:val="PageNumber"/>
        <w:rFonts w:ascii="Arial" w:hAnsi="Arial" w:cs="Arial"/>
        <w:snapToGrid w:val="0"/>
      </w:rPr>
      <w:fldChar w:fldCharType="end"/>
    </w:r>
    <w:r w:rsidRPr="00314BFA">
      <w:rPr>
        <w:rStyle w:val="PageNumber"/>
        <w:rFonts w:ascii="Arial" w:hAnsi="Arial" w:cs="Arial"/>
        <w:snapToGrid w:val="0"/>
      </w:rPr>
      <w:t xml:space="preserve"> of </w:t>
    </w:r>
    <w:r w:rsidR="00CA6B00" w:rsidRPr="00314BFA">
      <w:rPr>
        <w:rStyle w:val="PageNumber"/>
        <w:rFonts w:ascii="Arial" w:hAnsi="Arial" w:cs="Arial"/>
        <w:snapToGrid w:val="0"/>
      </w:rPr>
      <w:fldChar w:fldCharType="begin"/>
    </w:r>
    <w:r w:rsidRPr="00314BFA">
      <w:rPr>
        <w:rStyle w:val="PageNumber"/>
        <w:rFonts w:ascii="Arial" w:hAnsi="Arial" w:cs="Arial"/>
        <w:snapToGrid w:val="0"/>
      </w:rPr>
      <w:instrText xml:space="preserve"> NUMPAGES </w:instrText>
    </w:r>
    <w:r w:rsidR="00CA6B00" w:rsidRPr="00314BFA">
      <w:rPr>
        <w:rStyle w:val="PageNumber"/>
        <w:rFonts w:ascii="Arial" w:hAnsi="Arial" w:cs="Arial"/>
        <w:snapToGrid w:val="0"/>
      </w:rPr>
      <w:fldChar w:fldCharType="separate"/>
    </w:r>
    <w:r w:rsidR="00B360FB">
      <w:rPr>
        <w:rStyle w:val="PageNumber"/>
        <w:rFonts w:ascii="Arial" w:hAnsi="Arial" w:cs="Arial"/>
        <w:noProof/>
        <w:snapToGrid w:val="0"/>
      </w:rPr>
      <w:t>2</w:t>
    </w:r>
    <w:r w:rsidR="00CA6B00" w:rsidRPr="00314BFA">
      <w:rPr>
        <w:rStyle w:val="PageNumber"/>
        <w:rFonts w:ascii="Arial" w:hAnsi="Arial" w:cs="Arial"/>
        <w:snapToGrid w:val="0"/>
      </w:rPr>
      <w:fldChar w:fldCharType="end"/>
    </w:r>
    <w:r>
      <w:rPr>
        <w:rStyle w:val="PageNumber"/>
        <w:rFonts w:ascii="Arial" w:hAnsi="Arial" w:cs="Arial"/>
        <w:snapToGrid w:val="0"/>
      </w:rPr>
      <w:tab/>
      <w:t xml:space="preserve">CONFIDENTIAL </w:t>
    </w:r>
    <w:r>
      <w:rPr>
        <w:rStyle w:val="PageNumber"/>
        <w:rFonts w:ascii="Arial" w:hAnsi="Arial" w:cs="Arial"/>
        <w:snapToGrid w:val="0"/>
      </w:rPr>
      <w:tab/>
    </w:r>
    <w:r>
      <w:rPr>
        <w:rStyle w:val="PageNumber"/>
        <w:rFonts w:ascii="Arial" w:hAnsi="Arial" w:cs="Arial"/>
        <w:snapToGrid w:val="0"/>
      </w:rPr>
      <w:tab/>
    </w:r>
    <w:r>
      <w:rPr>
        <w:rStyle w:val="PageNumber"/>
        <w:rFonts w:ascii="Arial" w:hAnsi="Arial" w:cs="Arial"/>
        <w:snapToGrid w:val="0"/>
      </w:rPr>
      <w:tab/>
      <w:t xml:space="preserve">Last printed </w:t>
    </w:r>
    <w:r w:rsidR="00CA6B00">
      <w:rPr>
        <w:rStyle w:val="PageNumber"/>
        <w:rFonts w:ascii="Arial" w:hAnsi="Arial" w:cs="Arial"/>
        <w:snapToGrid w:val="0"/>
      </w:rPr>
      <w:fldChar w:fldCharType="begin"/>
    </w:r>
    <w:r>
      <w:rPr>
        <w:rStyle w:val="PageNumber"/>
        <w:rFonts w:ascii="Arial" w:hAnsi="Arial" w:cs="Arial"/>
        <w:snapToGrid w:val="0"/>
      </w:rPr>
      <w:instrText xml:space="preserve"> DATE \@ "M/d/yyyy" </w:instrText>
    </w:r>
    <w:r w:rsidR="00CA6B00">
      <w:rPr>
        <w:rStyle w:val="PageNumber"/>
        <w:rFonts w:ascii="Arial" w:hAnsi="Arial" w:cs="Arial"/>
        <w:snapToGrid w:val="0"/>
      </w:rPr>
      <w:fldChar w:fldCharType="separate"/>
    </w:r>
    <w:r w:rsidR="00B360FB">
      <w:rPr>
        <w:rStyle w:val="PageNumber"/>
        <w:rFonts w:ascii="Arial" w:hAnsi="Arial" w:cs="Arial"/>
        <w:noProof/>
        <w:snapToGrid w:val="0"/>
      </w:rPr>
      <w:t>9/27/2019</w:t>
    </w:r>
    <w:r w:rsidR="00CA6B00">
      <w:rPr>
        <w:rStyle w:val="PageNumber"/>
        <w:rFonts w:ascii="Arial" w:hAnsi="Arial" w:cs="Arial"/>
        <w:snapToGrid w:val="0"/>
      </w:rPr>
      <w:fldChar w:fldCharType="end"/>
    </w:r>
  </w:p>
  <w:p w14:paraId="53865FFC" w14:textId="77777777" w:rsidR="00B36383" w:rsidRPr="00B36383" w:rsidRDefault="00B36383" w:rsidP="00B36383">
    <w:pPr>
      <w:pStyle w:val="Footer"/>
      <w:ind w:left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A0F92" w14:textId="77777777" w:rsidR="00B247F2" w:rsidRDefault="00B247F2" w:rsidP="00185066">
      <w:r>
        <w:separator/>
      </w:r>
    </w:p>
  </w:footnote>
  <w:footnote w:type="continuationSeparator" w:id="0">
    <w:p w14:paraId="7341A541" w14:textId="77777777" w:rsidR="00B247F2" w:rsidRDefault="00B247F2" w:rsidP="00185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B07A3" w14:textId="77777777" w:rsidR="00B36383" w:rsidRDefault="00CA6B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3638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638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30EED4" w14:textId="77777777" w:rsidR="00B36383" w:rsidRDefault="00B3638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07" w:type="dxa"/>
      <w:tblInd w:w="108" w:type="dxa"/>
      <w:tblLayout w:type="fixed"/>
      <w:tblLook w:val="04A0" w:firstRow="1" w:lastRow="0" w:firstColumn="1" w:lastColumn="0" w:noHBand="0" w:noVBand="1"/>
    </w:tblPr>
    <w:tblGrid>
      <w:gridCol w:w="2790"/>
      <w:gridCol w:w="1980"/>
      <w:gridCol w:w="2227"/>
      <w:gridCol w:w="1800"/>
      <w:gridCol w:w="810"/>
    </w:tblGrid>
    <w:tr w:rsidR="00B36383" w14:paraId="540F69D5" w14:textId="77777777" w:rsidTr="000E37B1">
      <w:trPr>
        <w:trHeight w:val="890"/>
      </w:trPr>
      <w:tc>
        <w:tcPr>
          <w:tcW w:w="27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5185C1" w14:textId="0FF62C83" w:rsidR="00B36383" w:rsidRDefault="00B360FB" w:rsidP="00B360FB">
          <w:pPr>
            <w:pStyle w:val="Header"/>
            <w:ind w:left="49"/>
          </w:pPr>
          <w:r w:rsidRPr="002B07FD">
            <w:rPr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00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84FDA0" w14:textId="5D20FC02" w:rsidR="00B36383" w:rsidRDefault="00B36383" w:rsidP="002748F5">
          <w:pPr>
            <w:pStyle w:val="Header"/>
            <w:rPr>
              <w:b/>
              <w:sz w:val="28"/>
            </w:rPr>
          </w:pPr>
          <w:r>
            <w:rPr>
              <w:b/>
              <w:sz w:val="28"/>
            </w:rPr>
            <w:t xml:space="preserve">Title: </w:t>
          </w:r>
          <w:r w:rsidR="002748F5">
            <w:rPr>
              <w:b/>
              <w:sz w:val="28"/>
            </w:rPr>
            <w:t>Supplier</w:t>
          </w:r>
          <w:r>
            <w:rPr>
              <w:b/>
              <w:sz w:val="28"/>
            </w:rPr>
            <w:t xml:space="preserve"> Approval Form</w:t>
          </w: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02CC07" w14:textId="77777777" w:rsidR="00B36383" w:rsidRPr="000E37B1" w:rsidRDefault="00B36383" w:rsidP="00B36383">
          <w:pPr>
            <w:pStyle w:val="Header"/>
            <w:jc w:val="center"/>
            <w:rPr>
              <w:sz w:val="22"/>
              <w:u w:val="single"/>
            </w:rPr>
          </w:pPr>
          <w:r w:rsidRPr="000E37B1">
            <w:rPr>
              <w:sz w:val="22"/>
              <w:u w:val="single"/>
            </w:rPr>
            <w:t>REV:</w:t>
          </w:r>
        </w:p>
        <w:p w14:paraId="4059E768" w14:textId="5570B796" w:rsidR="00B36383" w:rsidRDefault="00B36383" w:rsidP="00B36383">
          <w:pPr>
            <w:pStyle w:val="Header"/>
            <w:spacing w:before="120"/>
            <w:jc w:val="center"/>
            <w:rPr>
              <w:b/>
            </w:rPr>
          </w:pPr>
          <w:r w:rsidRPr="000E37B1">
            <w:rPr>
              <w:sz w:val="22"/>
            </w:rPr>
            <w:t>0</w:t>
          </w:r>
          <w:r w:rsidR="00ED211C" w:rsidRPr="000E37B1">
            <w:rPr>
              <w:sz w:val="22"/>
            </w:rPr>
            <w:t>1</w:t>
          </w:r>
        </w:p>
      </w:tc>
    </w:tr>
    <w:tr w:rsidR="00B36383" w14:paraId="37715C89" w14:textId="77777777" w:rsidTr="000E37B1">
      <w:trPr>
        <w:trHeight w:val="359"/>
      </w:trPr>
      <w:tc>
        <w:tcPr>
          <w:tcW w:w="279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5BF42E" w14:textId="77777777" w:rsidR="00B36383" w:rsidRDefault="00B36383" w:rsidP="00B36383"/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B386D0" w14:textId="77777777" w:rsidR="00B36383" w:rsidRPr="005D1142" w:rsidRDefault="00B36383" w:rsidP="00B36383">
          <w:pPr>
            <w:pStyle w:val="Header"/>
            <w:ind w:right="-108"/>
            <w:rPr>
              <w:sz w:val="22"/>
            </w:rPr>
          </w:pPr>
          <w:r w:rsidRPr="005D1142">
            <w:rPr>
              <w:sz w:val="22"/>
            </w:rPr>
            <w:t>Quality Form</w:t>
          </w:r>
        </w:p>
      </w:tc>
      <w:tc>
        <w:tcPr>
          <w:tcW w:w="2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7CE5F" w14:textId="65F621C3" w:rsidR="00B36383" w:rsidRPr="005D1142" w:rsidRDefault="00B360FB" w:rsidP="00B36383">
          <w:pPr>
            <w:pStyle w:val="Header"/>
            <w:ind w:right="-108"/>
            <w:rPr>
              <w:sz w:val="22"/>
            </w:rPr>
          </w:pPr>
          <w:r>
            <w:rPr>
              <w:sz w:val="22"/>
            </w:rPr>
            <w:t>Doc ID:  QP-0023-1</w:t>
          </w:r>
        </w:p>
      </w:tc>
      <w:tc>
        <w:tcPr>
          <w:tcW w:w="261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C51989" w14:textId="2E7A2B1B" w:rsidR="00B36383" w:rsidRPr="005D1142" w:rsidRDefault="00B36383" w:rsidP="00B360FB">
          <w:pPr>
            <w:pStyle w:val="Header"/>
            <w:ind w:right="-90"/>
            <w:rPr>
              <w:sz w:val="22"/>
            </w:rPr>
          </w:pPr>
          <w:r w:rsidRPr="005D1142">
            <w:rPr>
              <w:sz w:val="22"/>
            </w:rPr>
            <w:t xml:space="preserve">Effective Date:  </w:t>
          </w:r>
        </w:p>
      </w:tc>
    </w:tr>
  </w:tbl>
  <w:p w14:paraId="12F7BD5A" w14:textId="77777777" w:rsidR="00B36383" w:rsidRPr="00B36383" w:rsidRDefault="00B36383" w:rsidP="00B3638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3366B"/>
    <w:multiLevelType w:val="singleLevel"/>
    <w:tmpl w:val="D04EE6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6"/>
    <w:rsid w:val="00005B8B"/>
    <w:rsid w:val="00060D11"/>
    <w:rsid w:val="000830ED"/>
    <w:rsid w:val="000D4539"/>
    <w:rsid w:val="000E37B1"/>
    <w:rsid w:val="00185066"/>
    <w:rsid w:val="001D0DD7"/>
    <w:rsid w:val="00200EAC"/>
    <w:rsid w:val="00252AD9"/>
    <w:rsid w:val="002748F5"/>
    <w:rsid w:val="002A50B2"/>
    <w:rsid w:val="002C48AD"/>
    <w:rsid w:val="002E6207"/>
    <w:rsid w:val="0032726D"/>
    <w:rsid w:val="00362DB9"/>
    <w:rsid w:val="003A5C5C"/>
    <w:rsid w:val="003D1A5F"/>
    <w:rsid w:val="004D3904"/>
    <w:rsid w:val="00501009"/>
    <w:rsid w:val="0053415C"/>
    <w:rsid w:val="005E49AC"/>
    <w:rsid w:val="005F5FE7"/>
    <w:rsid w:val="00643BB9"/>
    <w:rsid w:val="00730297"/>
    <w:rsid w:val="0073618D"/>
    <w:rsid w:val="00737DDE"/>
    <w:rsid w:val="00751501"/>
    <w:rsid w:val="0077289C"/>
    <w:rsid w:val="00814558"/>
    <w:rsid w:val="00874A64"/>
    <w:rsid w:val="00877718"/>
    <w:rsid w:val="009C758D"/>
    <w:rsid w:val="009D325D"/>
    <w:rsid w:val="00A93299"/>
    <w:rsid w:val="00AA61C8"/>
    <w:rsid w:val="00AF4AD9"/>
    <w:rsid w:val="00B247F2"/>
    <w:rsid w:val="00B360FB"/>
    <w:rsid w:val="00B36383"/>
    <w:rsid w:val="00C527BA"/>
    <w:rsid w:val="00CA6B00"/>
    <w:rsid w:val="00CE3E7A"/>
    <w:rsid w:val="00D0519A"/>
    <w:rsid w:val="00D46D67"/>
    <w:rsid w:val="00D619D0"/>
    <w:rsid w:val="00E245CF"/>
    <w:rsid w:val="00E26CE0"/>
    <w:rsid w:val="00E77D98"/>
    <w:rsid w:val="00EC4930"/>
    <w:rsid w:val="00ED211C"/>
    <w:rsid w:val="00EE721D"/>
    <w:rsid w:val="00F228F3"/>
    <w:rsid w:val="00F84729"/>
    <w:rsid w:val="00F944D6"/>
    <w:rsid w:val="00F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B417D"/>
  <w15:docId w15:val="{10200533-9004-444E-83BE-5CED8BF4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AD9"/>
  </w:style>
  <w:style w:type="paragraph" w:styleId="Heading1">
    <w:name w:val="heading 1"/>
    <w:basedOn w:val="Normal"/>
    <w:next w:val="Normal"/>
    <w:qFormat/>
    <w:rsid w:val="00AF4AD9"/>
    <w:pPr>
      <w:keepNext/>
      <w:jc w:val="center"/>
      <w:outlineLvl w:val="0"/>
    </w:pPr>
    <w:rPr>
      <w:rFonts w:ascii="Arial" w:hAnsi="Arial"/>
      <w:b/>
      <w:smallCaps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4A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F4AD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F4AD9"/>
  </w:style>
  <w:style w:type="table" w:styleId="TableGrid">
    <w:name w:val="Table Grid"/>
    <w:basedOn w:val="TableNormal"/>
    <w:uiPriority w:val="59"/>
    <w:rsid w:val="008777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D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37DDE"/>
  </w:style>
  <w:style w:type="character" w:customStyle="1" w:styleId="FooterChar">
    <w:name w:val="Footer Char"/>
    <w:basedOn w:val="DefaultParagraphFont"/>
    <w:link w:val="Footer"/>
    <w:uiPriority w:val="99"/>
    <w:rsid w:val="00737DDE"/>
  </w:style>
  <w:style w:type="paragraph" w:styleId="ListParagraph">
    <w:name w:val="List Paragraph"/>
    <w:basedOn w:val="Normal"/>
    <w:uiPriority w:val="34"/>
    <w:qFormat/>
    <w:rsid w:val="004D39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27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FAX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9C503D88C5348BC968ADAC3597798" ma:contentTypeVersion="2" ma:contentTypeDescription="Create a new document." ma:contentTypeScope="" ma:versionID="6b131cce3e931e98721e8f184a5db6a1">
  <xsd:schema xmlns:xsd="http://www.w3.org/2001/XMLSchema" xmlns:xs="http://www.w3.org/2001/XMLSchema" xmlns:p="http://schemas.microsoft.com/office/2006/metadata/properties" xmlns:ns2="003dcc49-f6da-4b64-8fbd-81bd09d2700c" targetNamespace="http://schemas.microsoft.com/office/2006/metadata/properties" ma:root="true" ma:fieldsID="9e5b401f919efc016a90d96daf579197" ns2:_="">
    <xsd:import namespace="003dcc49-f6da-4b64-8fbd-81bd09d270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dcc49-f6da-4b64-8fbd-81bd09d27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1965E-9A7F-41A2-ADA7-6542E5B3A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A696F-9C4E-42F5-8ED8-0E5BF554A4D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B7EACB1-2E88-4E6C-B8CE-BBDAAABD9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dcc49-f6da-4b64-8fbd-81bd09d27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96261F-E325-4DCF-9BB3-9612906DD7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FAXHEAD</Template>
  <TotalTime>3</TotalTime>
  <Pages>2</Pages>
  <Words>369</Words>
  <Characters>2107</Characters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T.P.Consumables Ltd.</vt:lpstr>
    </vt:vector>
  </TitlesOfParts>
  <LinksUpToDate>false</LinksUpToDate>
  <CharactersWithSpaces>2472</CharactersWithSpaces>
  <SharedDoc>false</SharedDoc>
  <HLinks>
    <vt:vector size="6" baseType="variant">
      <vt:variant>
        <vt:i4>852027</vt:i4>
      </vt:variant>
      <vt:variant>
        <vt:i4>1024</vt:i4>
      </vt:variant>
      <vt:variant>
        <vt:i4>1025</vt:i4>
      </vt:variant>
      <vt:variant>
        <vt:i4>1</vt:i4>
      </vt:variant>
      <vt:variant>
        <vt:lpwstr>N:\BannerTPMc.gif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2014-01-31T23:03:00Z</cp:lastPrinted>
  <dcterms:created xsi:type="dcterms:W3CDTF">2019-06-10T19:40:00Z</dcterms:created>
  <dcterms:modified xsi:type="dcterms:W3CDTF">2019-09-27T18:56:00Z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0x01010082B9C503D88C5348BC968ADAC3597798</vt:lpwstr>
  </property>
</Properties>
</file>