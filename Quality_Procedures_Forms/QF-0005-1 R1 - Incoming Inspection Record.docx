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537"/>
        <w:gridCol w:w="448"/>
        <w:gridCol w:w="996"/>
        <w:gridCol w:w="2501"/>
        <w:gridCol w:w="738"/>
        <w:gridCol w:w="1980"/>
        <w:gridCol w:w="990"/>
        <w:gridCol w:w="1530"/>
        <w:gridCol w:w="720"/>
        <w:gridCol w:w="1785"/>
      </w:tblGrid>
      <w:tr w:rsidR="00392EA6" w14:paraId="71D7FE29" w14:textId="77777777" w:rsidTr="00392EA6">
        <w:trPr>
          <w:trHeight w:val="288"/>
        </w:trPr>
        <w:tc>
          <w:tcPr>
            <w:tcW w:w="13050" w:type="dxa"/>
            <w:gridSpan w:val="11"/>
            <w:shd w:val="clear" w:color="auto" w:fill="D9D9D9" w:themeFill="background1" w:themeFillShade="D9"/>
          </w:tcPr>
          <w:p w14:paraId="4ED8E50D" w14:textId="77777777" w:rsidR="00392EA6" w:rsidRPr="00F60AEB" w:rsidRDefault="00392EA6" w:rsidP="00392EA6">
            <w:pPr>
              <w:rPr>
                <w:rFonts w:asciiTheme="majorHAnsi" w:hAnsiTheme="maj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  <w:tr w:rsidR="005B6044" w:rsidRPr="0051622F" w14:paraId="1F414237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050" w:type="dxa"/>
            <w:gridSpan w:val="11"/>
            <w:vAlign w:val="center"/>
          </w:tcPr>
          <w:p w14:paraId="063E4DF4" w14:textId="77777777" w:rsidR="005B6044" w:rsidRPr="0051622F" w:rsidRDefault="005B6044" w:rsidP="00392EA6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INCOMING INSPECTION RECORD</w:t>
            </w:r>
          </w:p>
        </w:tc>
      </w:tr>
      <w:tr w:rsidR="00392EA6" w:rsidRPr="0051622F" w14:paraId="0442CFFF" w14:textId="77777777" w:rsidTr="00392EA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050" w:type="dxa"/>
            <w:gridSpan w:val="11"/>
            <w:shd w:val="clear" w:color="auto" w:fill="D9D9D9" w:themeFill="background1" w:themeFillShade="D9"/>
            <w:vAlign w:val="center"/>
          </w:tcPr>
          <w:p w14:paraId="2595F0C7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655C5C00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62" w:type="dxa"/>
            <w:gridSpan w:val="2"/>
            <w:vAlign w:val="center"/>
          </w:tcPr>
          <w:p w14:paraId="12322AFA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Supplier</w:t>
            </w:r>
          </w:p>
        </w:tc>
        <w:tc>
          <w:tcPr>
            <w:tcW w:w="3945" w:type="dxa"/>
            <w:gridSpan w:val="3"/>
            <w:vAlign w:val="center"/>
          </w:tcPr>
          <w:p w14:paraId="29A77B49" w14:textId="77777777" w:rsidR="00392EA6" w:rsidRPr="0051622F" w:rsidRDefault="00392EA6" w:rsidP="00BE17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8" w:type="dxa"/>
            <w:vAlign w:val="center"/>
          </w:tcPr>
          <w:p w14:paraId="1931576B" w14:textId="77777777" w:rsidR="00392EA6" w:rsidRPr="0051622F" w:rsidRDefault="00392EA6" w:rsidP="00392EA6">
            <w:pPr>
              <w:spacing w:before="120" w:after="120"/>
              <w:ind w:left="-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PO</w:t>
            </w:r>
            <w:r w:rsidRPr="005162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#</w:t>
            </w:r>
          </w:p>
        </w:tc>
        <w:tc>
          <w:tcPr>
            <w:tcW w:w="1980" w:type="dxa"/>
            <w:vAlign w:val="center"/>
          </w:tcPr>
          <w:p w14:paraId="14F36AAE" w14:textId="77777777" w:rsidR="00392EA6" w:rsidRPr="0051622F" w:rsidRDefault="00392EA6" w:rsidP="00392EA6">
            <w:pPr>
              <w:spacing w:before="120" w:after="120"/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95061A3" w14:textId="77777777" w:rsidR="00392EA6" w:rsidRPr="0051622F" w:rsidRDefault="00392EA6" w:rsidP="00392EA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Qty Rcvd</w:t>
            </w:r>
          </w:p>
        </w:tc>
        <w:tc>
          <w:tcPr>
            <w:tcW w:w="1530" w:type="dxa"/>
            <w:vAlign w:val="center"/>
          </w:tcPr>
          <w:p w14:paraId="7BBE8E8A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586F4CA7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Lot #</w:t>
            </w:r>
          </w:p>
        </w:tc>
        <w:tc>
          <w:tcPr>
            <w:tcW w:w="1785" w:type="dxa"/>
            <w:vAlign w:val="center"/>
          </w:tcPr>
          <w:p w14:paraId="40DC7AB6" w14:textId="77777777" w:rsidR="00392EA6" w:rsidRPr="0051622F" w:rsidRDefault="00392EA6" w:rsidP="00392EA6">
            <w:pPr>
              <w:spacing w:before="120" w:after="120"/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43BFB546" w14:textId="77777777" w:rsidTr="00392EA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050" w:type="dxa"/>
            <w:gridSpan w:val="11"/>
            <w:shd w:val="clear" w:color="auto" w:fill="D9D9D9" w:themeFill="background1" w:themeFillShade="D9"/>
            <w:vAlign w:val="center"/>
          </w:tcPr>
          <w:p w14:paraId="23425B92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1E6CC6E5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825" w:type="dxa"/>
            <w:vAlign w:val="center"/>
          </w:tcPr>
          <w:p w14:paraId="2C9A11FA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Seq #</w:t>
            </w:r>
          </w:p>
        </w:tc>
        <w:tc>
          <w:tcPr>
            <w:tcW w:w="985" w:type="dxa"/>
            <w:gridSpan w:val="2"/>
            <w:vAlign w:val="center"/>
          </w:tcPr>
          <w:p w14:paraId="2DB06B9A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AQL</w:t>
            </w:r>
          </w:p>
          <w:p w14:paraId="641CCD3B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(C=0)</w:t>
            </w:r>
          </w:p>
        </w:tc>
        <w:tc>
          <w:tcPr>
            <w:tcW w:w="996" w:type="dxa"/>
            <w:vAlign w:val="center"/>
          </w:tcPr>
          <w:p w14:paraId="3FFA4BEA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Sample Size</w:t>
            </w: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003F370A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Equipment, Tool</w:t>
            </w:r>
          </w:p>
          <w:p w14:paraId="142F24BF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or Method</w:t>
            </w:r>
          </w:p>
        </w:tc>
        <w:tc>
          <w:tcPr>
            <w:tcW w:w="7005" w:type="dxa"/>
            <w:gridSpan w:val="5"/>
            <w:vAlign w:val="center"/>
          </w:tcPr>
          <w:p w14:paraId="6FA16A02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Results/Comments</w:t>
            </w:r>
          </w:p>
        </w:tc>
      </w:tr>
      <w:tr w:rsidR="00392EA6" w:rsidRPr="0051622F" w14:paraId="4048F08F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4E170819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85" w:type="dxa"/>
            <w:gridSpan w:val="2"/>
            <w:vAlign w:val="center"/>
          </w:tcPr>
          <w:p w14:paraId="649E76CE" w14:textId="793743AB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2E40A0DE" w14:textId="3A30B25C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00682AEF" w14:textId="0F01268D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3743D4D6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650AD7BB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49416581" w14:textId="77777777" w:rsidR="00392EA6" w:rsidRPr="0051622F" w:rsidRDefault="005D2AD2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85" w:type="dxa"/>
            <w:gridSpan w:val="2"/>
            <w:vAlign w:val="center"/>
          </w:tcPr>
          <w:p w14:paraId="6CDFF19C" w14:textId="2712BBA0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6644CF27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78CBF124" w14:textId="582BE590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42EEFA73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39473622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6C03057C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4AF65D1C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685EC6C6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16FC7E56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6F876C00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6FD3CCDD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60"/>
        </w:trPr>
        <w:tc>
          <w:tcPr>
            <w:tcW w:w="825" w:type="dxa"/>
            <w:vAlign w:val="center"/>
          </w:tcPr>
          <w:p w14:paraId="7BF4932F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70BF744C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7BDD7C1F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7AEF9C7B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55531830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45AF8CB0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2B673BEA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32723CC7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63925DAE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0120CFAE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62CBF62A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728ED68C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7AB522A9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11FFAEB9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18DEB677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330AC31B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3EEBAE69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7FC8B134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6CC9A1FB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0E581465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6413240E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4D5B2439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3C897134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92EA6" w:rsidRPr="0051622F" w14:paraId="3A0AE9CC" w14:textId="77777777" w:rsidTr="005B60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25" w:type="dxa"/>
            <w:vAlign w:val="center"/>
          </w:tcPr>
          <w:p w14:paraId="51430583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5" w:type="dxa"/>
            <w:gridSpan w:val="2"/>
            <w:vAlign w:val="center"/>
          </w:tcPr>
          <w:p w14:paraId="1337428B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6" w:type="dxa"/>
            <w:vAlign w:val="center"/>
          </w:tcPr>
          <w:p w14:paraId="4A007AB4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39" w:type="dxa"/>
            <w:gridSpan w:val="2"/>
            <w:tcBorders>
              <w:right w:val="single" w:sz="4" w:space="0" w:color="auto"/>
            </w:tcBorders>
            <w:vAlign w:val="center"/>
          </w:tcPr>
          <w:p w14:paraId="0F702BAD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5" w:type="dxa"/>
            <w:gridSpan w:val="5"/>
            <w:vAlign w:val="center"/>
          </w:tcPr>
          <w:p w14:paraId="5D484EFB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7FF31" w14:textId="77777777" w:rsidR="00392EA6" w:rsidRPr="0051622F" w:rsidRDefault="00392EA6" w:rsidP="00392E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3050" w:type="dxa"/>
        <w:tblLayout w:type="fixed"/>
        <w:tblLook w:val="04A0" w:firstRow="1" w:lastRow="0" w:firstColumn="1" w:lastColumn="0" w:noHBand="0" w:noVBand="1"/>
      </w:tblPr>
      <w:tblGrid>
        <w:gridCol w:w="1098"/>
        <w:gridCol w:w="2520"/>
        <w:gridCol w:w="1170"/>
        <w:gridCol w:w="5760"/>
        <w:gridCol w:w="720"/>
        <w:gridCol w:w="1782"/>
      </w:tblGrid>
      <w:tr w:rsidR="00392EA6" w:rsidRPr="0051622F" w14:paraId="47DD9594" w14:textId="77777777" w:rsidTr="00392EA6">
        <w:trPr>
          <w:trHeight w:val="287"/>
        </w:trPr>
        <w:tc>
          <w:tcPr>
            <w:tcW w:w="1098" w:type="dxa"/>
            <w:shd w:val="clear" w:color="auto" w:fill="D9D9D9" w:themeFill="background1" w:themeFillShade="D9"/>
            <w:vAlign w:val="center"/>
          </w:tcPr>
          <w:p w14:paraId="60C5CA99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QC Findings</w:t>
            </w:r>
          </w:p>
        </w:tc>
        <w:tc>
          <w:tcPr>
            <w:tcW w:w="2520" w:type="dxa"/>
            <w:vAlign w:val="center"/>
          </w:tcPr>
          <w:p w14:paraId="1EFA3A95" w14:textId="77777777" w:rsidR="00392EA6" w:rsidRPr="0051622F" w:rsidRDefault="002E62B5" w:rsidP="005162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2EA6" w:rsidRPr="0051622F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36F48">
              <w:rPr>
                <w:rFonts w:ascii="Arial" w:hAnsi="Arial" w:cs="Arial"/>
                <w:b/>
                <w:sz w:val="20"/>
                <w:szCs w:val="20"/>
              </w:rPr>
            </w:r>
            <w:r w:rsidR="00336F4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1622F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51622F" w:rsidRPr="005162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92EA6" w:rsidRPr="0051622F">
              <w:rPr>
                <w:rFonts w:ascii="Arial" w:hAnsi="Arial" w:cs="Arial"/>
                <w:b/>
                <w:sz w:val="20"/>
                <w:szCs w:val="20"/>
              </w:rPr>
              <w:t>Meets Specifications</w:t>
            </w:r>
          </w:p>
          <w:p w14:paraId="00A6284B" w14:textId="77777777" w:rsidR="00392EA6" w:rsidRPr="0051622F" w:rsidRDefault="002E62B5" w:rsidP="005162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2EA6" w:rsidRPr="0051622F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336F48">
              <w:rPr>
                <w:rFonts w:ascii="Arial" w:hAnsi="Arial" w:cs="Arial"/>
                <w:b/>
                <w:sz w:val="20"/>
                <w:szCs w:val="20"/>
              </w:rPr>
            </w:r>
            <w:r w:rsidR="00336F48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1622F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392EA6" w:rsidRPr="0051622F">
              <w:rPr>
                <w:rFonts w:ascii="Arial" w:hAnsi="Arial" w:cs="Arial"/>
                <w:b/>
                <w:sz w:val="20"/>
                <w:szCs w:val="20"/>
              </w:rPr>
              <w:t xml:space="preserve"> Refer to MRB</w:t>
            </w:r>
          </w:p>
          <w:p w14:paraId="016487A3" w14:textId="77777777" w:rsidR="00392EA6" w:rsidRPr="0051622F" w:rsidRDefault="00392EA6" w:rsidP="0051622F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(NCR #: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18521698"/>
                <w:placeholder>
                  <w:docPart w:val="A6E6B50A0BAB42239251569112251882"/>
                </w:placeholder>
                <w:text/>
              </w:sdtPr>
              <w:sdtEndPr/>
              <w:sdtContent>
                <w:r w:rsidRPr="0051622F">
                  <w:rPr>
                    <w:rFonts w:ascii="Arial" w:hAnsi="Arial" w:cs="Arial"/>
                    <w:b/>
                    <w:sz w:val="20"/>
                    <w:szCs w:val="20"/>
                  </w:rPr>
                  <w:t>_____________</w:t>
                </w:r>
              </w:sdtContent>
            </w:sdt>
            <w:r w:rsidRPr="0051622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8B42926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5760" w:type="dxa"/>
            <w:vAlign w:val="center"/>
          </w:tcPr>
          <w:p w14:paraId="029B46DF" w14:textId="77777777" w:rsidR="00392EA6" w:rsidRPr="0051622F" w:rsidRDefault="00392EA6" w:rsidP="00392EA6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9FA9CB9" w14:textId="77777777" w:rsidR="00392EA6" w:rsidRPr="0051622F" w:rsidRDefault="00392EA6" w:rsidP="00392E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622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id w:val="118521699"/>
            <w:placeholder>
              <w:docPart w:val="E75D005217E2489AAB1971F9A8D2CDF2"/>
            </w:placeholder>
            <w:text/>
          </w:sdtPr>
          <w:sdtEndPr/>
          <w:sdtContent>
            <w:tc>
              <w:tcPr>
                <w:tcW w:w="1782" w:type="dxa"/>
                <w:vAlign w:val="center"/>
              </w:tcPr>
              <w:p w14:paraId="3E5B1912" w14:textId="77777777" w:rsidR="00392EA6" w:rsidRPr="0051622F" w:rsidRDefault="00392EA6" w:rsidP="00392EA6">
                <w:pPr>
                  <w:spacing w:before="120" w:after="120"/>
                  <w:ind w:firstLine="252"/>
                  <w:jc w:val="both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51622F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</w:tbl>
    <w:p w14:paraId="1AC01C3E" w14:textId="77777777" w:rsidR="00B53B0F" w:rsidRPr="005B6044" w:rsidRDefault="00B53B0F" w:rsidP="005B6044">
      <w:pPr>
        <w:spacing w:after="0" w:line="240" w:lineRule="auto"/>
        <w:rPr>
          <w:rFonts w:asciiTheme="majorHAnsi" w:hAnsiTheme="majorHAnsi"/>
          <w:sz w:val="4"/>
          <w:szCs w:val="18"/>
        </w:rPr>
      </w:pPr>
      <w:bookmarkStart w:id="0" w:name="_GoBack"/>
      <w:bookmarkEnd w:id="0"/>
    </w:p>
    <w:sectPr w:rsidR="00B53B0F" w:rsidRPr="005B6044" w:rsidSect="00982E44">
      <w:headerReference w:type="default" r:id="rId9"/>
      <w:footerReference w:type="defaul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720D0" w14:textId="77777777" w:rsidR="000B2073" w:rsidRDefault="000B2073" w:rsidP="00AD2FB4">
      <w:pPr>
        <w:spacing w:after="0" w:line="240" w:lineRule="auto"/>
      </w:pPr>
      <w:r>
        <w:separator/>
      </w:r>
    </w:p>
  </w:endnote>
  <w:endnote w:type="continuationSeparator" w:id="0">
    <w:p w14:paraId="1AED3304" w14:textId="77777777" w:rsidR="000B2073" w:rsidRDefault="000B2073" w:rsidP="00AD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59FA5" w14:textId="31FACEB5" w:rsidR="000B2073" w:rsidRPr="00336F48" w:rsidRDefault="000B2073" w:rsidP="00982E44">
    <w:pPr>
      <w:pStyle w:val="Footer"/>
      <w:pBdr>
        <w:top w:val="thickThinSmallGap" w:sz="24" w:space="1" w:color="auto"/>
      </w:pBdr>
      <w:spacing w:before="120" w:after="120"/>
      <w:ind w:left="-180"/>
      <w:jc w:val="center"/>
      <w:rPr>
        <w:sz w:val="12"/>
        <w:szCs w:val="16"/>
      </w:rPr>
    </w:pPr>
  </w:p>
  <w:p w14:paraId="59DA64DE" w14:textId="0941DAB5" w:rsidR="000B2073" w:rsidRPr="00314BFA" w:rsidRDefault="000B2073" w:rsidP="008E52B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sz w:val="20"/>
      </w:rPr>
    </w:pPr>
    <w:r w:rsidRPr="00314BFA">
      <w:rPr>
        <w:rStyle w:val="PageNumber"/>
        <w:rFonts w:ascii="Arial" w:hAnsi="Arial" w:cs="Arial"/>
        <w:sz w:val="20"/>
      </w:rPr>
      <w:t xml:space="preserve">Page </w:t>
    </w:r>
    <w:r w:rsidR="002E62B5" w:rsidRPr="00314BFA">
      <w:rPr>
        <w:rStyle w:val="PageNumber"/>
        <w:rFonts w:ascii="Arial" w:hAnsi="Arial" w:cs="Arial"/>
        <w:sz w:val="20"/>
      </w:rPr>
      <w:fldChar w:fldCharType="begin"/>
    </w:r>
    <w:r w:rsidRPr="00314BFA">
      <w:rPr>
        <w:rStyle w:val="PageNumber"/>
        <w:rFonts w:ascii="Arial" w:hAnsi="Arial" w:cs="Arial"/>
        <w:sz w:val="20"/>
      </w:rPr>
      <w:instrText xml:space="preserve"> PAGE </w:instrText>
    </w:r>
    <w:r w:rsidR="002E62B5" w:rsidRPr="00314BFA">
      <w:rPr>
        <w:rStyle w:val="PageNumber"/>
        <w:rFonts w:ascii="Arial" w:hAnsi="Arial" w:cs="Arial"/>
        <w:sz w:val="20"/>
      </w:rPr>
      <w:fldChar w:fldCharType="separate"/>
    </w:r>
    <w:r w:rsidR="00D753A6">
      <w:rPr>
        <w:rStyle w:val="PageNumber"/>
        <w:rFonts w:ascii="Arial" w:hAnsi="Arial" w:cs="Arial"/>
        <w:noProof/>
        <w:sz w:val="20"/>
      </w:rPr>
      <w:t>2</w:t>
    </w:r>
    <w:r w:rsidR="002E62B5" w:rsidRPr="00314BFA">
      <w:rPr>
        <w:rStyle w:val="PageNumber"/>
        <w:rFonts w:ascii="Arial" w:hAnsi="Arial" w:cs="Arial"/>
        <w:sz w:val="20"/>
      </w:rPr>
      <w:fldChar w:fldCharType="end"/>
    </w:r>
    <w:r w:rsidRPr="00314BFA">
      <w:rPr>
        <w:rStyle w:val="PageNumber"/>
        <w:rFonts w:ascii="Arial" w:hAnsi="Arial" w:cs="Arial"/>
        <w:sz w:val="20"/>
      </w:rPr>
      <w:t xml:space="preserve"> of </w:t>
    </w:r>
    <w:r w:rsidR="002E62B5" w:rsidRPr="00314BFA">
      <w:rPr>
        <w:rStyle w:val="PageNumber"/>
        <w:rFonts w:ascii="Arial" w:hAnsi="Arial" w:cs="Arial"/>
        <w:sz w:val="20"/>
      </w:rPr>
      <w:fldChar w:fldCharType="begin"/>
    </w:r>
    <w:r w:rsidRPr="00314BFA">
      <w:rPr>
        <w:rStyle w:val="PageNumber"/>
        <w:rFonts w:ascii="Arial" w:hAnsi="Arial" w:cs="Arial"/>
        <w:sz w:val="20"/>
      </w:rPr>
      <w:instrText xml:space="preserve"> NUMPAGES </w:instrText>
    </w:r>
    <w:r w:rsidR="002E62B5" w:rsidRPr="00314BFA">
      <w:rPr>
        <w:rStyle w:val="PageNumber"/>
        <w:rFonts w:ascii="Arial" w:hAnsi="Arial" w:cs="Arial"/>
        <w:sz w:val="20"/>
      </w:rPr>
      <w:fldChar w:fldCharType="separate"/>
    </w:r>
    <w:r w:rsidR="00D753A6">
      <w:rPr>
        <w:rStyle w:val="PageNumber"/>
        <w:rFonts w:ascii="Arial" w:hAnsi="Arial" w:cs="Arial"/>
        <w:noProof/>
        <w:sz w:val="20"/>
      </w:rPr>
      <w:t>2</w:t>
    </w:r>
    <w:r w:rsidR="002E62B5" w:rsidRPr="00314BFA"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ab/>
      <w:t xml:space="preserve">CONFIDENTIAL   </w:t>
    </w:r>
    <w:r>
      <w:rPr>
        <w:rStyle w:val="PageNumber"/>
        <w:rFonts w:ascii="Arial" w:hAnsi="Arial" w:cs="Arial"/>
        <w:sz w:val="20"/>
      </w:rPr>
      <w:tab/>
    </w:r>
    <w:r>
      <w:rPr>
        <w:rStyle w:val="PageNumber"/>
        <w:rFonts w:ascii="Arial" w:hAnsi="Arial" w:cs="Arial"/>
        <w:sz w:val="20"/>
      </w:rPr>
      <w:tab/>
    </w:r>
    <w:r>
      <w:rPr>
        <w:rStyle w:val="PageNumber"/>
        <w:rFonts w:ascii="Arial" w:hAnsi="Arial" w:cs="Arial"/>
        <w:sz w:val="20"/>
      </w:rPr>
      <w:tab/>
      <w:t xml:space="preserve">Last printed </w:t>
    </w:r>
    <w:r w:rsidR="002E62B5"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DATE \@ "M/d/yyyy" </w:instrText>
    </w:r>
    <w:r w:rsidR="002E62B5">
      <w:rPr>
        <w:rStyle w:val="PageNumber"/>
        <w:rFonts w:ascii="Arial" w:hAnsi="Arial" w:cs="Arial"/>
        <w:sz w:val="20"/>
      </w:rPr>
      <w:fldChar w:fldCharType="separate"/>
    </w:r>
    <w:r w:rsidR="00336F48">
      <w:rPr>
        <w:rStyle w:val="PageNumber"/>
        <w:rFonts w:ascii="Arial" w:hAnsi="Arial" w:cs="Arial"/>
        <w:noProof/>
        <w:sz w:val="20"/>
      </w:rPr>
      <w:t>4/29/2018</w:t>
    </w:r>
    <w:r w:rsidR="002E62B5">
      <w:rPr>
        <w:rStyle w:val="PageNumber"/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EF45" w14:textId="1B5928E6" w:rsidR="000B2073" w:rsidRPr="00CD2747" w:rsidRDefault="000B2073" w:rsidP="00336F48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4951" w14:textId="77777777" w:rsidR="000B2073" w:rsidRDefault="000B2073" w:rsidP="00AD2FB4">
      <w:pPr>
        <w:spacing w:after="0" w:line="240" w:lineRule="auto"/>
      </w:pPr>
      <w:r>
        <w:separator/>
      </w:r>
    </w:p>
  </w:footnote>
  <w:footnote w:type="continuationSeparator" w:id="0">
    <w:p w14:paraId="17386D2D" w14:textId="77777777" w:rsidR="000B2073" w:rsidRDefault="000B2073" w:rsidP="00AD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050" w:type="dxa"/>
      <w:tblInd w:w="18" w:type="dxa"/>
      <w:tblLayout w:type="fixed"/>
      <w:tblLook w:val="04A0" w:firstRow="1" w:lastRow="0" w:firstColumn="1" w:lastColumn="0" w:noHBand="0" w:noVBand="1"/>
    </w:tblPr>
    <w:tblGrid>
      <w:gridCol w:w="2970"/>
      <w:gridCol w:w="2358"/>
      <w:gridCol w:w="2682"/>
      <w:gridCol w:w="4320"/>
      <w:gridCol w:w="720"/>
    </w:tblGrid>
    <w:tr w:rsidR="000B2073" w:rsidRPr="00336F48" w14:paraId="4CF57075" w14:textId="77777777" w:rsidTr="00982E44">
      <w:trPr>
        <w:trHeight w:val="890"/>
      </w:trPr>
      <w:tc>
        <w:tcPr>
          <w:tcW w:w="2970" w:type="dxa"/>
          <w:vMerge w:val="restart"/>
        </w:tcPr>
        <w:p w14:paraId="37B2A8D3" w14:textId="56EB7394" w:rsidR="000B2073" w:rsidRPr="00336F48" w:rsidRDefault="00336F48" w:rsidP="005B6044">
          <w:pPr>
            <w:pStyle w:val="Header"/>
            <w:ind w:left="-198"/>
            <w:jc w:val="center"/>
            <w:rPr>
              <w:rFonts w:ascii="Times New Roman" w:hAnsi="Times New Roman"/>
              <w:color w:val="548DD4" w:themeColor="text2" w:themeTint="99"/>
              <w:sz w:val="28"/>
            </w:rPr>
          </w:pPr>
          <w:r w:rsidRPr="00336F48">
            <w:rPr>
              <w:rFonts w:ascii="Times New Roman" w:hAnsi="Times New Roman"/>
              <w:noProof/>
              <w:color w:val="548DD4" w:themeColor="text2" w:themeTint="99"/>
              <w:sz w:val="28"/>
            </w:rPr>
            <w:t>[Enter company Logo/Name]</w:t>
          </w:r>
        </w:p>
      </w:tc>
      <w:tc>
        <w:tcPr>
          <w:tcW w:w="9360" w:type="dxa"/>
          <w:gridSpan w:val="3"/>
          <w:vAlign w:val="center"/>
        </w:tcPr>
        <w:p w14:paraId="5C03758D" w14:textId="0257FA04" w:rsidR="000B2073" w:rsidRPr="00336F48" w:rsidRDefault="000B2073" w:rsidP="002D326C">
          <w:pPr>
            <w:pStyle w:val="Header"/>
            <w:rPr>
              <w:rFonts w:ascii="Times New Roman" w:hAnsi="Times New Roman"/>
              <w:b/>
              <w:sz w:val="28"/>
            </w:rPr>
          </w:pPr>
          <w:r w:rsidRPr="00336F48">
            <w:rPr>
              <w:rFonts w:ascii="Times New Roman" w:hAnsi="Times New Roman"/>
              <w:b/>
              <w:sz w:val="28"/>
            </w:rPr>
            <w:t xml:space="preserve">Title: </w:t>
          </w:r>
          <w:r w:rsidR="00336F48">
            <w:rPr>
              <w:rFonts w:ascii="Times New Roman" w:hAnsi="Times New Roman"/>
              <w:b/>
              <w:sz w:val="28"/>
            </w:rPr>
            <w:t>Incoming Inspection Record</w:t>
          </w:r>
        </w:p>
      </w:tc>
      <w:tc>
        <w:tcPr>
          <w:tcW w:w="720" w:type="dxa"/>
          <w:vAlign w:val="center"/>
        </w:tcPr>
        <w:p w14:paraId="0BC18655" w14:textId="77777777" w:rsidR="000B2073" w:rsidRPr="00336F48" w:rsidRDefault="000B2073" w:rsidP="005B6044">
          <w:pPr>
            <w:pStyle w:val="Header"/>
            <w:jc w:val="center"/>
            <w:rPr>
              <w:rFonts w:ascii="Times New Roman" w:hAnsi="Times New Roman"/>
              <w:sz w:val="22"/>
              <w:u w:val="single"/>
            </w:rPr>
          </w:pPr>
          <w:r w:rsidRPr="00336F48">
            <w:rPr>
              <w:rFonts w:ascii="Times New Roman" w:hAnsi="Times New Roman"/>
              <w:sz w:val="22"/>
              <w:u w:val="single"/>
            </w:rPr>
            <w:t>REV:</w:t>
          </w:r>
        </w:p>
        <w:p w14:paraId="1A4B11C5" w14:textId="2733F315" w:rsidR="000B2073" w:rsidRPr="00336F48" w:rsidRDefault="005D2AD2" w:rsidP="00E65A70">
          <w:pPr>
            <w:pStyle w:val="Header"/>
            <w:spacing w:before="120"/>
            <w:jc w:val="center"/>
            <w:rPr>
              <w:rFonts w:ascii="Times New Roman" w:hAnsi="Times New Roman"/>
              <w:b/>
              <w:sz w:val="22"/>
            </w:rPr>
          </w:pPr>
          <w:r w:rsidRPr="00336F48">
            <w:rPr>
              <w:rFonts w:ascii="Times New Roman" w:hAnsi="Times New Roman"/>
              <w:b/>
              <w:sz w:val="22"/>
            </w:rPr>
            <w:t>0</w:t>
          </w:r>
          <w:r w:rsidR="00336F48">
            <w:rPr>
              <w:rFonts w:ascii="Times New Roman" w:hAnsi="Times New Roman"/>
              <w:b/>
              <w:sz w:val="22"/>
            </w:rPr>
            <w:t>1</w:t>
          </w:r>
        </w:p>
      </w:tc>
    </w:tr>
    <w:tr w:rsidR="000B2073" w:rsidRPr="00336F48" w14:paraId="497BD555" w14:textId="77777777" w:rsidTr="00982E44">
      <w:trPr>
        <w:trHeight w:val="350"/>
      </w:trPr>
      <w:tc>
        <w:tcPr>
          <w:tcW w:w="2970" w:type="dxa"/>
          <w:vMerge/>
        </w:tcPr>
        <w:p w14:paraId="7EE813B0" w14:textId="77777777" w:rsidR="000B2073" w:rsidRPr="00336F48" w:rsidRDefault="000B2073" w:rsidP="005B6044">
          <w:pPr>
            <w:pStyle w:val="Header"/>
            <w:rPr>
              <w:rFonts w:ascii="Times New Roman" w:hAnsi="Times New Roman"/>
            </w:rPr>
          </w:pPr>
        </w:p>
      </w:tc>
      <w:tc>
        <w:tcPr>
          <w:tcW w:w="2358" w:type="dxa"/>
          <w:vAlign w:val="center"/>
        </w:tcPr>
        <w:p w14:paraId="28484951" w14:textId="77777777" w:rsidR="000B2073" w:rsidRPr="00336F48" w:rsidRDefault="000B2073" w:rsidP="005B6044">
          <w:pPr>
            <w:pStyle w:val="Header"/>
            <w:ind w:right="-108"/>
            <w:rPr>
              <w:rFonts w:ascii="Times New Roman" w:hAnsi="Times New Roman"/>
              <w:sz w:val="22"/>
            </w:rPr>
          </w:pPr>
          <w:r w:rsidRPr="00336F48">
            <w:rPr>
              <w:rFonts w:ascii="Times New Roman" w:hAnsi="Times New Roman"/>
              <w:sz w:val="22"/>
            </w:rPr>
            <w:t>Product Specification</w:t>
          </w:r>
        </w:p>
      </w:tc>
      <w:tc>
        <w:tcPr>
          <w:tcW w:w="2682" w:type="dxa"/>
          <w:vAlign w:val="center"/>
        </w:tcPr>
        <w:p w14:paraId="78315DFF" w14:textId="3433B171" w:rsidR="000B2073" w:rsidRPr="00336F48" w:rsidRDefault="00336F48" w:rsidP="00E65A70">
          <w:pPr>
            <w:pStyle w:val="Header"/>
            <w:ind w:right="-108"/>
            <w:rPr>
              <w:rFonts w:ascii="Times New Roman" w:hAnsi="Times New Roman"/>
              <w:sz w:val="22"/>
            </w:rPr>
          </w:pPr>
          <w:r>
            <w:rPr>
              <w:rFonts w:ascii="Times New Roman" w:hAnsi="Times New Roman"/>
              <w:sz w:val="22"/>
            </w:rPr>
            <w:t>QF-0005-1</w:t>
          </w:r>
        </w:p>
      </w:tc>
      <w:tc>
        <w:tcPr>
          <w:tcW w:w="5040" w:type="dxa"/>
          <w:gridSpan w:val="2"/>
          <w:vAlign w:val="center"/>
        </w:tcPr>
        <w:p w14:paraId="18EFFAF9" w14:textId="6FC1EC7D" w:rsidR="000B2073" w:rsidRPr="00336F48" w:rsidRDefault="000B2073" w:rsidP="00E65A70">
          <w:pPr>
            <w:pStyle w:val="Header"/>
            <w:ind w:right="-90"/>
            <w:rPr>
              <w:rFonts w:ascii="Times New Roman" w:hAnsi="Times New Roman"/>
              <w:sz w:val="22"/>
            </w:rPr>
          </w:pPr>
          <w:r w:rsidRPr="00336F48">
            <w:rPr>
              <w:rFonts w:ascii="Times New Roman" w:hAnsi="Times New Roman"/>
              <w:sz w:val="22"/>
            </w:rPr>
            <w:t xml:space="preserve">Effective Date: </w:t>
          </w:r>
          <w:r w:rsidR="00D753A6" w:rsidRPr="00336F48">
            <w:rPr>
              <w:rFonts w:ascii="Times New Roman" w:hAnsi="Times New Roman"/>
              <w:sz w:val="22"/>
            </w:rPr>
            <w:t xml:space="preserve">  </w:t>
          </w:r>
        </w:p>
      </w:tc>
    </w:tr>
  </w:tbl>
  <w:p w14:paraId="2EB40488" w14:textId="77777777" w:rsidR="000B2073" w:rsidRPr="005B6044" w:rsidRDefault="000B2073" w:rsidP="005B6044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55639"/>
    <w:multiLevelType w:val="multilevel"/>
    <w:tmpl w:val="69C4E7F4"/>
    <w:lvl w:ilvl="0">
      <w:start w:val="1"/>
      <w:numFmt w:val="decimal"/>
      <w:lvlText w:val="%1.0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A171942"/>
    <w:multiLevelType w:val="hybridMultilevel"/>
    <w:tmpl w:val="73A0512C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572"/>
    <w:rsid w:val="00000443"/>
    <w:rsid w:val="000209B4"/>
    <w:rsid w:val="000646E5"/>
    <w:rsid w:val="000B2073"/>
    <w:rsid w:val="00103F8B"/>
    <w:rsid w:val="00144FEF"/>
    <w:rsid w:val="001C3E95"/>
    <w:rsid w:val="00204081"/>
    <w:rsid w:val="00254D0B"/>
    <w:rsid w:val="002D326C"/>
    <w:rsid w:val="002E62B5"/>
    <w:rsid w:val="00336F48"/>
    <w:rsid w:val="003544F4"/>
    <w:rsid w:val="00354D9F"/>
    <w:rsid w:val="00392EA6"/>
    <w:rsid w:val="00405C28"/>
    <w:rsid w:val="00411B37"/>
    <w:rsid w:val="00482769"/>
    <w:rsid w:val="00494AB3"/>
    <w:rsid w:val="00497B6A"/>
    <w:rsid w:val="004C7615"/>
    <w:rsid w:val="0051622F"/>
    <w:rsid w:val="00526C58"/>
    <w:rsid w:val="005867F5"/>
    <w:rsid w:val="005A2DF9"/>
    <w:rsid w:val="005B6044"/>
    <w:rsid w:val="005D1768"/>
    <w:rsid w:val="005D2AD2"/>
    <w:rsid w:val="006000C2"/>
    <w:rsid w:val="00633A6B"/>
    <w:rsid w:val="00636615"/>
    <w:rsid w:val="006D0730"/>
    <w:rsid w:val="006E4B36"/>
    <w:rsid w:val="0077182A"/>
    <w:rsid w:val="00796020"/>
    <w:rsid w:val="007D6411"/>
    <w:rsid w:val="007D69CC"/>
    <w:rsid w:val="00843BC4"/>
    <w:rsid w:val="008B399A"/>
    <w:rsid w:val="008D4714"/>
    <w:rsid w:val="008E52B1"/>
    <w:rsid w:val="009541B5"/>
    <w:rsid w:val="00963B48"/>
    <w:rsid w:val="0097070B"/>
    <w:rsid w:val="00982E44"/>
    <w:rsid w:val="009A7BC9"/>
    <w:rsid w:val="009D7C12"/>
    <w:rsid w:val="00A76572"/>
    <w:rsid w:val="00A9344D"/>
    <w:rsid w:val="00AA4BB2"/>
    <w:rsid w:val="00AC56B1"/>
    <w:rsid w:val="00AD2FB4"/>
    <w:rsid w:val="00AD77C3"/>
    <w:rsid w:val="00B42D80"/>
    <w:rsid w:val="00B53B0F"/>
    <w:rsid w:val="00B56E21"/>
    <w:rsid w:val="00B755BD"/>
    <w:rsid w:val="00B970FE"/>
    <w:rsid w:val="00BA5023"/>
    <w:rsid w:val="00BE1767"/>
    <w:rsid w:val="00C061D1"/>
    <w:rsid w:val="00C34FFD"/>
    <w:rsid w:val="00C41AE8"/>
    <w:rsid w:val="00C4408F"/>
    <w:rsid w:val="00C47B21"/>
    <w:rsid w:val="00C6689F"/>
    <w:rsid w:val="00C92572"/>
    <w:rsid w:val="00CD0DFE"/>
    <w:rsid w:val="00CD2747"/>
    <w:rsid w:val="00CF4437"/>
    <w:rsid w:val="00D02C73"/>
    <w:rsid w:val="00D100F0"/>
    <w:rsid w:val="00D31E58"/>
    <w:rsid w:val="00D753A6"/>
    <w:rsid w:val="00D77A77"/>
    <w:rsid w:val="00DA6FF0"/>
    <w:rsid w:val="00E04111"/>
    <w:rsid w:val="00E052F6"/>
    <w:rsid w:val="00E1007F"/>
    <w:rsid w:val="00E65A70"/>
    <w:rsid w:val="00EB3AF5"/>
    <w:rsid w:val="00F64EE5"/>
    <w:rsid w:val="00F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1F001C2"/>
  <w15:docId w15:val="{4C783D2E-2F13-42DE-8434-D3F6EC6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15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Univers" w:eastAsia="Times New Roman" w:hAnsi="Univers" w:cs="Times New Roman"/>
      <w:snapToGrid w:val="0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6615"/>
    <w:rPr>
      <w:rFonts w:ascii="Univers" w:eastAsia="Times New Roman" w:hAnsi="Univers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nhideWhenUsed/>
    <w:rsid w:val="00636615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Univers" w:eastAsia="Times New Roman" w:hAnsi="Univers" w:cs="Times New Roman"/>
      <w:snapToGrid w:val="0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6615"/>
    <w:rPr>
      <w:rFonts w:ascii="Univers" w:eastAsia="Times New Roman" w:hAnsi="Univers" w:cs="Times New Roman"/>
      <w:snapToGrid w:val="0"/>
      <w:sz w:val="24"/>
      <w:szCs w:val="20"/>
    </w:rPr>
  </w:style>
  <w:style w:type="paragraph" w:customStyle="1" w:styleId="changerecord">
    <w:name w:val="change record"/>
    <w:basedOn w:val="Normal"/>
    <w:rsid w:val="00636615"/>
    <w:pPr>
      <w:spacing w:before="24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636615"/>
    <w:pPr>
      <w:widowControl w:val="0"/>
      <w:spacing w:after="0" w:line="240" w:lineRule="auto"/>
      <w:ind w:left="720"/>
    </w:pPr>
    <w:rPr>
      <w:rFonts w:ascii="Univers" w:eastAsia="Times New Roman" w:hAnsi="Univers" w:cs="Times New Roman"/>
      <w:snapToGrid w:val="0"/>
      <w:sz w:val="24"/>
      <w:szCs w:val="20"/>
    </w:rPr>
  </w:style>
  <w:style w:type="table" w:styleId="TableGrid">
    <w:name w:val="Table Grid"/>
    <w:basedOn w:val="TableNormal"/>
    <w:uiPriority w:val="59"/>
    <w:rsid w:val="009541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041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1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nhideWhenUsed/>
    <w:rsid w:val="008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usseau\AppData\Roaming\Microsoft\Templates\Proce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6B50A0BAB42239251569112251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E70FF-78A8-44B6-BBAE-F51182F51553}"/>
      </w:docPartPr>
      <w:docPartBody>
        <w:p w:rsidR="00145A33" w:rsidRDefault="00145A33" w:rsidP="00145A33">
          <w:pPr>
            <w:pStyle w:val="A6E6B50A0BAB42239251569112251882"/>
          </w:pPr>
          <w:r w:rsidRPr="00FC480D">
            <w:rPr>
              <w:rStyle w:val="PlaceholderText"/>
            </w:rPr>
            <w:t>Click here to enter text.</w:t>
          </w:r>
        </w:p>
      </w:docPartBody>
    </w:docPart>
    <w:docPart>
      <w:docPartPr>
        <w:name w:val="E75D005217E2489AAB1971F9A8D2C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9ED35-8CC8-4907-A9E8-D1695A792CC1}"/>
      </w:docPartPr>
      <w:docPartBody>
        <w:p w:rsidR="00145A33" w:rsidRDefault="00145A33" w:rsidP="00145A33">
          <w:pPr>
            <w:pStyle w:val="E75D005217E2489AAB1971F9A8D2CDF2"/>
          </w:pPr>
          <w:r>
            <w:rPr>
              <w:rFonts w:asciiTheme="majorHAnsi" w:hAnsiTheme="majorHAnsi"/>
              <w:b/>
              <w:sz w:val="18"/>
              <w:szCs w:val="18"/>
            </w:rPr>
            <w:t>mm/dd/yyyy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A33"/>
    <w:rsid w:val="00145A33"/>
    <w:rsid w:val="00255B3C"/>
    <w:rsid w:val="005322A2"/>
    <w:rsid w:val="005B26CC"/>
    <w:rsid w:val="00730730"/>
    <w:rsid w:val="00813DB2"/>
    <w:rsid w:val="008B5709"/>
    <w:rsid w:val="00D91754"/>
    <w:rsid w:val="00E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A33"/>
    <w:rPr>
      <w:color w:val="808080"/>
    </w:rPr>
  </w:style>
  <w:style w:type="paragraph" w:customStyle="1" w:styleId="CD7C4BEE199F427CB2CA2268F85D3CA4">
    <w:name w:val="CD7C4BEE199F427CB2CA2268F85D3CA4"/>
    <w:rsid w:val="00145A33"/>
  </w:style>
  <w:style w:type="paragraph" w:customStyle="1" w:styleId="AE6287049DB04BD89EC71F5635254EAA">
    <w:name w:val="AE6287049DB04BD89EC71F5635254EAA"/>
    <w:rsid w:val="00145A33"/>
  </w:style>
  <w:style w:type="paragraph" w:customStyle="1" w:styleId="3EE79126456E43A68536A75080A471C7">
    <w:name w:val="3EE79126456E43A68536A75080A471C7"/>
    <w:rsid w:val="00145A33"/>
  </w:style>
  <w:style w:type="paragraph" w:customStyle="1" w:styleId="A6E6B50A0BAB42239251569112251882">
    <w:name w:val="A6E6B50A0BAB42239251569112251882"/>
    <w:rsid w:val="00145A33"/>
  </w:style>
  <w:style w:type="paragraph" w:customStyle="1" w:styleId="E75D005217E2489AAB1971F9A8D2CDF2">
    <w:name w:val="E75D005217E2489AAB1971F9A8D2CDF2"/>
    <w:rsid w:val="00145A33"/>
  </w:style>
  <w:style w:type="paragraph" w:customStyle="1" w:styleId="6B7D0D360CA74A1489EE651C44B6CEC3">
    <w:name w:val="6B7D0D360CA74A1489EE651C44B6CEC3"/>
    <w:rsid w:val="00145A33"/>
  </w:style>
  <w:style w:type="paragraph" w:customStyle="1" w:styleId="235CB67BE2C64C5FB01333B094FABB29">
    <w:name w:val="235CB67BE2C64C5FB01333B094FABB29"/>
    <w:rsid w:val="00145A33"/>
  </w:style>
  <w:style w:type="paragraph" w:customStyle="1" w:styleId="FF542B11EB704B2093B797E8CCAAEA31">
    <w:name w:val="FF542B11EB704B2093B797E8CCAAEA31"/>
    <w:rsid w:val="00145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1A016-1BC4-4078-8390-B12E4B604EF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A334547-CA8D-4920-A040-72F08C61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</Template>
  <TotalTime>16</TotalTime>
  <Pages>1</Pages>
  <Words>47</Words>
  <Characters>274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2017-08-29T15:14:00Z</cp:lastPrinted>
  <dcterms:created xsi:type="dcterms:W3CDTF">2015-02-17T21:11:00Z</dcterms:created>
  <dcterms:modified xsi:type="dcterms:W3CDTF">2018-04-29T23:44:00Z</dcterms:modified>
</cp:coreProperties>
</file>